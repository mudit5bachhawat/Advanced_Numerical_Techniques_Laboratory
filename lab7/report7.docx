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3F5F81">
        <w:rPr>
          <w:rFonts w:ascii="Arial" w:hAnsi="Arial" w:cs="Arial"/>
          <w:sz w:val="28"/>
          <w:szCs w:val="28"/>
        </w:rPr>
        <w:t>7</w:t>
      </w:r>
    </w:p>
    <w:p w:rsidR="003F5F81" w:rsidRPr="003F5F81" w:rsidRDefault="00C26174" w:rsidP="00654F52">
      <w:pPr>
        <w:rPr>
          <w:rFonts w:ascii="Courier New" w:hAnsi="Courier New" w:cs="Courier New"/>
        </w:rPr>
      </w:pPr>
      <w:r w:rsidRPr="00B41D91">
        <w:rPr>
          <w:rFonts w:ascii="Courier New" w:hAnsi="Courier New" w:cs="Courier New"/>
          <w:b/>
        </w:rPr>
        <w:t xml:space="preserve">Q.1 </w:t>
      </w:r>
      <w:r w:rsidR="00654F52">
        <w:rPr>
          <w:rFonts w:ascii="Courier New" w:hAnsi="Courier New" w:cs="Courier New"/>
        </w:rPr>
        <w:t>Solve</w:t>
      </w:r>
      <w:r w:rsidR="003F5F81" w:rsidRPr="003F5F81">
        <w:rPr>
          <w:rFonts w:ascii="Courier New" w:hAnsi="Courier New" w:cs="Courier New"/>
        </w:rPr>
        <w:t xml:space="preserve"> a partial differential equation using Alternate</w:t>
      </w:r>
      <w:r w:rsidR="00654F52">
        <w:rPr>
          <w:rFonts w:ascii="Courier New" w:hAnsi="Courier New" w:cs="Courier New"/>
        </w:rPr>
        <w:t xml:space="preserve"> </w:t>
      </w:r>
      <w:r w:rsidR="003F5F81" w:rsidRPr="003F5F81">
        <w:rPr>
          <w:rFonts w:ascii="Courier New" w:hAnsi="Courier New" w:cs="Courier New"/>
        </w:rPr>
        <w:t>Direction Implicit (ADI Scheme)</w:t>
      </w:r>
    </w:p>
    <w:p w:rsidR="00654F52" w:rsidRDefault="00654F52" w:rsidP="00654F52">
      <w:pPr>
        <w:rPr>
          <w:rFonts w:ascii="Courier New" w:hAnsi="Courier New" w:cs="Courier New"/>
        </w:rPr>
      </w:pPr>
    </w:p>
    <w:p w:rsidR="003F5F81" w:rsidRPr="003F5F81" w:rsidRDefault="003F5F81" w:rsidP="00654F52">
      <w:pPr>
        <w:rPr>
          <w:rFonts w:ascii="Courier New" w:hAnsi="Courier New" w:cs="Courier New"/>
        </w:rPr>
      </w:pPr>
      <w:proofErr w:type="gramStart"/>
      <w:r w:rsidRPr="003F5F81">
        <w:rPr>
          <w:rFonts w:ascii="Courier New" w:hAnsi="Courier New" w:cs="Courier New"/>
        </w:rPr>
        <w:t>du/</w:t>
      </w:r>
      <w:proofErr w:type="spellStart"/>
      <w:r w:rsidRPr="003F5F81">
        <w:rPr>
          <w:rFonts w:ascii="Courier New" w:hAnsi="Courier New" w:cs="Courier New"/>
        </w:rPr>
        <w:t>dt</w:t>
      </w:r>
      <w:proofErr w:type="spellEnd"/>
      <w:proofErr w:type="gramEnd"/>
      <w:r w:rsidRPr="003F5F81">
        <w:rPr>
          <w:rFonts w:ascii="Courier New" w:hAnsi="Courier New" w:cs="Courier New"/>
        </w:rPr>
        <w:t xml:space="preserve"> = k * (d2u/dx2 + d2u/dy2)</w:t>
      </w:r>
    </w:p>
    <w:p w:rsidR="003F5F81" w:rsidRPr="003F5F81" w:rsidRDefault="003F5F81" w:rsidP="00654F52">
      <w:pPr>
        <w:rPr>
          <w:rFonts w:ascii="Courier New" w:hAnsi="Courier New" w:cs="Courier New"/>
        </w:rPr>
      </w:pPr>
      <w:proofErr w:type="gramStart"/>
      <w:r w:rsidRPr="003F5F81">
        <w:rPr>
          <w:rFonts w:ascii="Courier New" w:hAnsi="Courier New" w:cs="Courier New"/>
        </w:rPr>
        <w:t>u(</w:t>
      </w:r>
      <w:proofErr w:type="gramEnd"/>
      <w:r w:rsidRPr="003F5F81">
        <w:rPr>
          <w:rFonts w:ascii="Courier New" w:hAnsi="Courier New" w:cs="Courier New"/>
        </w:rPr>
        <w:t xml:space="preserve">0,x,y) = 0 0 &lt;= </w:t>
      </w:r>
      <w:proofErr w:type="spellStart"/>
      <w:r w:rsidRPr="003F5F81">
        <w:rPr>
          <w:rFonts w:ascii="Courier New" w:hAnsi="Courier New" w:cs="Courier New"/>
        </w:rPr>
        <w:t>x,y</w:t>
      </w:r>
      <w:proofErr w:type="spellEnd"/>
      <w:r w:rsidRPr="003F5F81">
        <w:rPr>
          <w:rFonts w:ascii="Courier New" w:hAnsi="Courier New" w:cs="Courier New"/>
        </w:rPr>
        <w:t xml:space="preserve"> &lt;= 1</w:t>
      </w:r>
    </w:p>
    <w:p w:rsidR="003F5F81" w:rsidRPr="003F5F81" w:rsidRDefault="003F5F81" w:rsidP="00654F52">
      <w:pPr>
        <w:rPr>
          <w:rFonts w:ascii="Courier New" w:hAnsi="Courier New" w:cs="Courier New"/>
        </w:rPr>
      </w:pPr>
      <w:r w:rsidRPr="003F5F81">
        <w:rPr>
          <w:rFonts w:ascii="Courier New" w:hAnsi="Courier New" w:cs="Courier New"/>
        </w:rPr>
        <w:t xml:space="preserve">On the </w:t>
      </w:r>
      <w:proofErr w:type="gramStart"/>
      <w:r w:rsidRPr="003F5F81">
        <w:rPr>
          <w:rFonts w:ascii="Courier New" w:hAnsi="Courier New" w:cs="Courier New"/>
        </w:rPr>
        <w:t>boundary :</w:t>
      </w:r>
      <w:proofErr w:type="gramEnd"/>
      <w:r w:rsidRPr="003F5F81">
        <w:rPr>
          <w:rFonts w:ascii="Courier New" w:hAnsi="Courier New" w:cs="Courier New"/>
        </w:rPr>
        <w:t xml:space="preserve"> u(</w:t>
      </w:r>
      <w:proofErr w:type="spellStart"/>
      <w:r w:rsidRPr="003F5F81">
        <w:rPr>
          <w:rFonts w:ascii="Courier New" w:hAnsi="Courier New" w:cs="Courier New"/>
        </w:rPr>
        <w:t>t,x,y</w:t>
      </w:r>
      <w:proofErr w:type="spellEnd"/>
      <w:r w:rsidRPr="003F5F81">
        <w:rPr>
          <w:rFonts w:ascii="Courier New" w:hAnsi="Courier New" w:cs="Courier New"/>
        </w:rPr>
        <w:t xml:space="preserve">) = </w:t>
      </w:r>
      <w:proofErr w:type="spellStart"/>
      <w:r w:rsidRPr="003F5F81">
        <w:rPr>
          <w:rFonts w:ascii="Courier New" w:hAnsi="Courier New" w:cs="Courier New"/>
        </w:rPr>
        <w:t>exp</w:t>
      </w:r>
      <w:proofErr w:type="spellEnd"/>
      <w:r w:rsidRPr="003F5F81">
        <w:rPr>
          <w:rFonts w:ascii="Courier New" w:hAnsi="Courier New" w:cs="Courier New"/>
        </w:rPr>
        <w:t>(0.2*pi*x)* sin(0.2*pi*y)</w:t>
      </w:r>
    </w:p>
    <w:p w:rsidR="000C6485" w:rsidRDefault="003F5F81" w:rsidP="00654F52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3F5F81">
        <w:rPr>
          <w:rFonts w:ascii="Courier New" w:hAnsi="Courier New" w:cs="Courier New"/>
        </w:rPr>
        <w:t>dx</w:t>
      </w:r>
      <w:proofErr w:type="gramEnd"/>
      <w:r w:rsidRPr="003F5F81">
        <w:rPr>
          <w:rFonts w:ascii="Courier New" w:hAnsi="Courier New" w:cs="Courier New"/>
        </w:rPr>
        <w:t xml:space="preserve"> = </w:t>
      </w:r>
      <w:proofErr w:type="spellStart"/>
      <w:r w:rsidRPr="003F5F81">
        <w:rPr>
          <w:rFonts w:ascii="Courier New" w:hAnsi="Courier New" w:cs="Courier New"/>
        </w:rPr>
        <w:t>dy</w:t>
      </w:r>
      <w:proofErr w:type="spellEnd"/>
      <w:r w:rsidRPr="003F5F81">
        <w:rPr>
          <w:rFonts w:ascii="Courier New" w:hAnsi="Courier New" w:cs="Courier New"/>
        </w:rPr>
        <w:t xml:space="preserve"> = 1/4, r = 1/6</w:t>
      </w:r>
    </w:p>
    <w:p w:rsidR="00654F52" w:rsidRDefault="00654F52" w:rsidP="00654F52">
      <w:pPr>
        <w:rPr>
          <w:rFonts w:ascii="Courier New" w:hAnsi="Courier New" w:cs="Courier New"/>
          <w:b/>
        </w:rPr>
      </w:pPr>
    </w:p>
    <w:p w:rsidR="00C26174" w:rsidRPr="00654F52" w:rsidRDefault="00C26174" w:rsidP="00654F52">
      <w:pPr>
        <w:rPr>
          <w:rFonts w:ascii="Courier New" w:hAnsi="Courier New" w:cs="Courier New"/>
          <w:sz w:val="18"/>
          <w:szCs w:val="18"/>
        </w:rPr>
      </w:pPr>
      <w:proofErr w:type="gramStart"/>
      <w:r w:rsidRPr="00654F52">
        <w:rPr>
          <w:rFonts w:ascii="Courier New" w:hAnsi="Courier New" w:cs="Courier New"/>
          <w:b/>
          <w:sz w:val="18"/>
          <w:szCs w:val="18"/>
        </w:rPr>
        <w:t>Solution</w:t>
      </w:r>
      <w:r w:rsidRPr="00654F52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654F52">
        <w:rPr>
          <w:rFonts w:ascii="Courier New" w:hAnsi="Courier New" w:cs="Courier New"/>
          <w:sz w:val="18"/>
          <w:szCs w:val="18"/>
        </w:rPr>
        <w:t xml:space="preserve">- </w:t>
      </w:r>
    </w:p>
    <w:p w:rsidR="00654F52" w:rsidRDefault="00654F52" w:rsidP="00654F52">
      <w:pPr>
        <w:rPr>
          <w:rFonts w:ascii="Courier New" w:hAnsi="Courier New" w:cs="Courier New"/>
          <w:sz w:val="16"/>
          <w:szCs w:val="16"/>
        </w:rPr>
      </w:pPr>
    </w:p>
    <w:p w:rsidR="00654F52" w:rsidRDefault="00860CDF" w:rsidP="00654F5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Here,</w:t>
      </w:r>
      <w:r w:rsidR="00654F5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please</w:t>
      </w:r>
      <w:r w:rsidR="00654F52">
        <w:rPr>
          <w:rFonts w:ascii="Courier New" w:hAnsi="Courier New" w:cs="Courier New"/>
          <w:sz w:val="16"/>
          <w:szCs w:val="16"/>
        </w:rPr>
        <w:t xml:space="preserve"> note </w:t>
      </w:r>
      <w:r>
        <w:rPr>
          <w:rFonts w:ascii="Courier New" w:hAnsi="Courier New" w:cs="Courier New"/>
          <w:sz w:val="16"/>
          <w:szCs w:val="16"/>
        </w:rPr>
        <w:t>that the</w:t>
      </w:r>
      <w:r w:rsidR="00654F52">
        <w:rPr>
          <w:rFonts w:ascii="Courier New" w:hAnsi="Courier New" w:cs="Courier New"/>
          <w:sz w:val="16"/>
          <w:szCs w:val="16"/>
        </w:rPr>
        <w:t xml:space="preserve"> variable u is twice the size of t</w:t>
      </w:r>
      <w:r>
        <w:rPr>
          <w:rFonts w:ascii="Courier New" w:hAnsi="Courier New" w:cs="Courier New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sz w:val="16"/>
          <w:szCs w:val="16"/>
        </w:rPr>
        <w:t>dt</w:t>
      </w:r>
      <w:r w:rsidR="00654F52">
        <w:rPr>
          <w:rFonts w:ascii="Courier New" w:hAnsi="Courier New" w:cs="Courier New"/>
          <w:sz w:val="16"/>
          <w:szCs w:val="16"/>
        </w:rPr>
        <w:t>.</w:t>
      </w:r>
      <w:proofErr w:type="spellEnd"/>
      <w:r w:rsidR="00654F52">
        <w:rPr>
          <w:rFonts w:ascii="Courier New" w:hAnsi="Courier New" w:cs="Courier New"/>
          <w:sz w:val="16"/>
          <w:szCs w:val="16"/>
        </w:rPr>
        <w:t xml:space="preserve"> The values at the even indices are actual and the values at the odd indices </w:t>
      </w:r>
      <w:r>
        <w:rPr>
          <w:rFonts w:ascii="Courier New" w:hAnsi="Courier New" w:cs="Courier New"/>
          <w:sz w:val="16"/>
          <w:szCs w:val="16"/>
        </w:rPr>
        <w:t xml:space="preserve">are </w:t>
      </w:r>
      <w:r w:rsidR="00654F52">
        <w:rPr>
          <w:rFonts w:ascii="Courier New" w:hAnsi="Courier New" w:cs="Courier New"/>
          <w:sz w:val="16"/>
          <w:szCs w:val="16"/>
        </w:rPr>
        <w:t>the values of 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54F52">
        <w:rPr>
          <w:rFonts w:ascii="Courier New" w:hAnsi="Courier New" w:cs="Courier New"/>
          <w:sz w:val="16"/>
          <w:szCs w:val="16"/>
        </w:rPr>
        <w:t xml:space="preserve">+ </w:t>
      </w:r>
      <w:r w:rsidR="00D728AC" w:rsidRPr="00860CDF">
        <w:rPr>
          <w:rFonts w:ascii="Courier New" w:hAnsi="Courier New" w:cs="Courier New"/>
          <w:sz w:val="20"/>
          <w:szCs w:val="20"/>
        </w:rPr>
        <w:t>½</w:t>
      </w:r>
      <w:r w:rsidR="00D728AC">
        <w:rPr>
          <w:rFonts w:ascii="Courier New" w:hAnsi="Courier New" w:cs="Courier New"/>
          <w:sz w:val="16"/>
          <w:szCs w:val="16"/>
        </w:rPr>
        <w:t>*</w:t>
      </w:r>
      <w:proofErr w:type="spellStart"/>
      <w:proofErr w:type="gramStart"/>
      <w:r w:rsidR="00654F52">
        <w:rPr>
          <w:rFonts w:ascii="Courier New" w:hAnsi="Courier New" w:cs="Courier New"/>
          <w:sz w:val="16"/>
          <w:szCs w:val="16"/>
        </w:rPr>
        <w:t>dt</w:t>
      </w:r>
      <w:proofErr w:type="gramEnd"/>
      <w:r>
        <w:rPr>
          <w:rFonts w:ascii="Courier New" w:hAnsi="Courier New" w:cs="Courier New"/>
          <w:sz w:val="16"/>
          <w:szCs w:val="16"/>
        </w:rPr>
        <w:t>.</w:t>
      </w:r>
      <w:proofErr w:type="spellEnd"/>
      <w:r w:rsidR="002142FB">
        <w:rPr>
          <w:rFonts w:ascii="Courier New" w:hAnsi="Courier New" w:cs="Courier New"/>
          <w:sz w:val="16"/>
          <w:szCs w:val="16"/>
        </w:rPr>
        <w:t xml:space="preserve"> </w:t>
      </w:r>
    </w:p>
    <w:p w:rsidR="002142FB" w:rsidRDefault="002142FB" w:rsidP="0030048C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5pt;height:203.55pt">
            <v:imagedata r:id="rId9" o:title="Problem1" cropbottom="2091f" cropright="1842f"/>
          </v:shape>
        </w:pict>
      </w:r>
    </w:p>
    <w:p w:rsidR="002142FB" w:rsidRDefault="002142FB" w:rsidP="0030048C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Figure 1.  U(</w:t>
      </w:r>
      <w:proofErr w:type="spellStart"/>
      <w:r>
        <w:rPr>
          <w:rFonts w:ascii="Courier New" w:hAnsi="Courier New" w:cs="Courier New"/>
          <w:sz w:val="16"/>
          <w:szCs w:val="16"/>
        </w:rPr>
        <w:t>x</w:t>
      </w:r>
      <w:proofErr w:type="gramStart"/>
      <w:r>
        <w:rPr>
          <w:rFonts w:ascii="Courier New" w:hAnsi="Courier New" w:cs="Courier New"/>
          <w:sz w:val="16"/>
          <w:szCs w:val="16"/>
        </w:rPr>
        <w:t>,y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) at t=to</w:t>
      </w:r>
    </w:p>
    <w:p w:rsidR="00466145" w:rsidRDefault="00466145" w:rsidP="0030048C">
      <w:pPr>
        <w:jc w:val="center"/>
        <w:rPr>
          <w:rFonts w:ascii="Courier New" w:hAnsi="Courier New" w:cs="Courier New"/>
          <w:sz w:val="16"/>
          <w:szCs w:val="16"/>
        </w:rPr>
      </w:pPr>
    </w:p>
    <w:p w:rsidR="00466145" w:rsidRDefault="00466145" w:rsidP="0030048C">
      <w:pPr>
        <w:jc w:val="center"/>
        <w:rPr>
          <w:rFonts w:ascii="Courier New" w:hAnsi="Courier New" w:cs="Courier New"/>
          <w:sz w:val="16"/>
          <w:szCs w:val="16"/>
        </w:rPr>
        <w:sectPr w:rsidR="00466145" w:rsidSect="004E26C3"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  <w:bookmarkStart w:id="0" w:name="_GoBack"/>
      <w:bookmarkEnd w:id="0"/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lastRenderedPageBreak/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0     0     0     0     0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0     0     0     0     0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0     0     0     0     0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0     0     0     0     0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0     0     0     0     0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0         0         0         0    0.6878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0         0         0         0    0.8047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0         0         0         0    0.9416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0    0.0130    0.0254    0.0342    0.6878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0         0         0         0    0.8047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0    0.0244    0.0477    0.0642    0.9416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0    0.0227    0.0436    0.1120    0.6878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0    0.0065    0.0125    0.0832    0.8047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0    0.0440    0.0843    0.1844    0.9416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0    0.0326    0.0658    0.1310    0.6878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0    0.0112    0.0252    0.0884    0.8047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0    0.0616    0.1226    0.2204    0.9416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0    0.0416    0.0838    0.1938    0.6878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0    0.0229    0.0503    0.1726    0.8047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0    0.0797    0.1571    0.3135    0.9416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0    0.0499    0.1037    0.2044    0.6878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0    0.0298    0.0679    0.1767    0.8047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0    0.0929    0.1876    0.3329    0.9416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0    0.0596    0.1227    0.2584    0.6878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0    0.0450    0.0990    0.2551    0.8047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0    0.1106    0.2196    0.4078    0.9416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0    0.0670    0.1404    0.2637    0.6878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0    0.0526    0.1172    0.2564    0.8047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0    0.1205    0.2437    0.4168    0.9416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0    0.0778    0.1603    0.3116    0.6878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0    0.0700    0.1504    0.3268    0.8047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0    0.1381    0.2734    0.4789    0.9416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0    0.0843    0.1757    0.3131    0.6878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0    0.0774    0.1672    0.3252    0.8047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0    0.1454    0.2921    0.4813    0.9416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0    0.0963    0.1962    0.3561    0.6878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0    0.0961    0.2003    0.3877    0.8047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0    0.1629    0.3196    0.5339    0.9416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0    0.1018    0.2091    0.3549    0.6878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0    0.1025    0.2147    0.3835    0.8047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0    0.1680    0.3340    0.5318    0.9416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0    0.1148    0.2298    0.3938    0.6878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0    0.1220    0.2467    0.4388    0.8047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0    0.1855    0.3594    0.5772    0.9416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0    0.1191    0.2402    0.3903    0.6878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0    0.1270    0.2582    0.4326    0.8047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0    0.1886    0.3700    0.5721    0.9416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0    0.1330    0.2606    0.4256    0.6878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0    0.1469    0.2885    0.4814    0.8047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0    0.2061    0.3936    0.6119    0.9416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0    0.1358    0.2685    0.4204    0.6878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0    0.1504    0.2974    0.4736    0.8047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0    0.2073    0.4011    0.6046    0.9416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0    0.1503    0.2884    0.4526    0.6878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0    0.1702    0.3257    0.5170    0.8047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0    0.2246    0.4230    0.6400    0.9416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:,:,19)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0    0.1517    0.2940    0.4460    0.6878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0    0.1721    0.3320    0.5080    0.8047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0    0.2241    0.4279    0.6312    0.9416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0    0.1665    0.3133    0.4755    0.6878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0    0.1918    0.3584    0.5467    0.8047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0    0.2413    0.4482    0.6630    0.9416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0    0.1664    0.3167    0.4677    0.6878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0    0.1920    0.3625    0.5368    0.8047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0    0.2392    0.4509    0.6530    0.9416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0    0.1815    0.3352    0.4948    0.6878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0    0.2114    0.3870    0.5716    0.8047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0    0.2562    0.4699    0.6819    0.9416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0    0.1800    0.3367    0.4861    0.6878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0    0.2100    0.3890    0.5609    0.8047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0    0.2527    0.4706    0.6710    0.9416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0    0.1951    0.3545    0.5111    0.6878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0    0.2290    0.4117    0.5924    0.8047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0    0.2694    0.4885    0.6976    0.9416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0    0.1922    0.3543    0.5016    0.6878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0    0.2262    0.4120    0.5812    0.8047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0    0.2646    0.4876    0.6860    0.9416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0    0.2074    0.3713    0.5250    0.6878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0    0.2448    0.4332    0.6099    0.8047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0    0.2812    0.5044    0.7106    0.9416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0    0.2032    0.3695    0.5149    0.6878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0    0.2406    0.4319    0.5983    0.8047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0    0.2751    0.5022    0.6986    0.9416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0    0.2184    0.3859    0.5367    0.6878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0    0.2588    0.4517    0.6246    0.8047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0    0.2915    0.5181    0.7215    0.9416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:,:,29)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0    0.2130    0.3828    0.5260    0.6878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0    0.2533    0.4491    0.6127    0.8047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0    0.2844    0.5147    0.7091    0.9416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0    0.2281    0.3985    0.5466    0.6878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0    0.2711    0.4676    0.6370    0.8047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0    0.3005    0.5298    0.7307    0.9416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0    0.2216    0.3942    0.5355    0.6878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0    0.2645    0.4638    0.6249    0.8047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0    0.2925    0.5254    0.7179    0.9416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0    0.2367    0.4094    0.5550    0.6878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0    0.2819    0.4813    0.6475    0.8047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0    0.3084    0.5398    0.7384    0.9416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0    0.2292    0.4041    0.5436    0.6878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0    0.2743    0.4765    0.6352    0.8047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0    0.2996    0.5346    0.7254    0.9416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0    0.2442    0.4188    0.5621    0.6878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0    0.2914    0.4930    0.6563    0.8047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0    0.3153    0.5484    0.7449    0.9416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0    0.2359    0.4126    0.5504    0.6878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0    0.2829    0.4874    0.6439    0.8047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0    0.3057    0.5424    0.7317    0.9416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0    0.2507    0.4268    0.5681    0.6878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0    0.2996    0.5031    0.6638    0.8047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0    0.3213    0.5557    0.7503    0.9416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0    0.2417    0.4199    0.5562    0.6878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0    0.2903    0.4968    0.6512    0.8047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0    0.3111    0.5491    0.7370    0.9416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0    0.2564    0.4338    0.5732    0.6878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0    0.3067    0.5117    0.6702    0.8047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0    0.3265    0.5620    0.7550    0.9416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:,:,39)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0    0.2467    0.4262    0.5611    0.6878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0    0.2968    0.5048    0.6575    0.8047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0    0.3157    0.5549    0.7415    0.9416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0    0.2614    0.4397    0.5776    0.6878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0    0.3129    0.5191    0.6755    0.8047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0    0.3310    0.5674    0.7589    0.9416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0    0.2510    0.4315    0.5653    0.6878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0    0.3024    0.5117    0.6628    0.8047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0    0.3197    0.5598    0.7453    0.9416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0    0.2656    0.4448    0.5813    0.6878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0    0.3182    0.5254    0.6801    0.8047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0    0.3348    0.5720    0.7622    0.9416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0    0.2548    0.4361    0.5689    0.6878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0    0.3072    0.5175    0.6673    0.8047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0    0.3231    0.5640    0.7485    0.9416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0    0.2693    0.4491    0.5844    0.6878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0    0.3229    0.5308    0.6840    0.8047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0    0.3382    0.5759    0.7650    0.9416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0    0.2580    0.4401    0.5719    0.6878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0    0.3113    0.5226    0.6711    0.8047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0    0.3261    0.5676    0.7513    0.9416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0    0.2725    0.4528    0.5871    0.6878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0    0.3268    0.5355    0.6873    0.8047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0    0.3411    0.5793    0.7674    0.9416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0    0.2608    0.4434    0.5745    0.6878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0    0.3149    0.5269    0.6744    0.8047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0    0.3287    0.5707    0.7536    0.9416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0    0.2752    0.4560    0.5893    0.6878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0    0.3302    0.5394    0.6901    0.8047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0    0.3435    0.5821    0.7695    0.9416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:,:,49)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0    0.2632    0.4463    0.5767    0.6878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0    0.3180    0.5305    0.6771    0.8047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0    0.3309    0.5733    0.7556    0.9416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0    0.2776    0.4587    0.5913    0.6878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0    0.3332    0.5428    0.6924    0.8047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0    0.3457    0.5846    0.7712    0.9416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0    0.2653    0.4488    0.5785    0.6878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0    0.3206    0.5337    0.6795    0.8047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0    0.3328    0.5756    0.7573    0.9416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0    0.2796    0.4610    0.5929    0.6878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0    0.3357    0.5457    0.6945    0.8047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0    0.3475    0.5867    0.7727    0.9416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0    0.2671    0.4509    0.5801    0.6878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0    0.3229    0.5363    0.6815    0.8047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0    0.3344    0.5775    0.7587    0.9416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0    0.2813    0.4630    0.5943    0.6878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0    0.3379    0.5481    0.6962    0.8047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0    0.3490    0.5885    0.7739    0.9416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0    0.2686    0.4527    0.5815    0.6878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0    0.3248    0.5386    0.6832    0.8047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0    0.3358    0.5791    0.7600    0.9416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0    0.2828    0.4647    0.5955    0.6878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0    0.3397    0.5502    0.6977    0.8047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0    0.3504    0.5900    0.7750    0.9416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0    0.2699    0.4542    0.5826    0.6878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0    0.3265    0.5406    0.6847    0.8047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0    0.3370    0.5805    0.7610    0.9416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0    0.2841    0.4662    0.5965    0.6878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0    0.3413    0.5520    0.6989    0.8047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0    0.3515    0.5913    0.7759    0.9416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:,:,59)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0    0.2710    0.4555    0.5836    0.6878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0    0.3279    0.5423    0.6859    0.8047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0    0.3380    0.5817    0.7619    0.9416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0    0.2852    0.4674    0.5974    0.6878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0    0.3427    0.5536    0.7000    0.8047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0    0.3525    0.5924    0.7767    0.9416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0    0.2720    0.4567    0.5844    0.6878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0    0.3291    0.5437    0.6870    0.8047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0    0.3388    0.5827    0.7627    0.9416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0    0.2861    0.4685    0.5981    0.6878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0    0.3438    0.5549    0.7009    0.8047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0    0.3534    0.5933    0.7773    0.9416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0    0.2728    0.4576    0.5851    0.6878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0    0.3302    0.5449    0.6879    0.8047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0    0.3396    0.5836    0.7633    0.9416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0    0.2869    0.4694    0.5988    0.6878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0    0.3448    0.5560    0.7017    0.8047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0    0.3541    0.5942    0.7779    0.9416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0    0.2735    0.4584    0.5858    0.6878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0    0.3311    0.5460    0.6886    0.8047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0    0.3402    0.5844    0.7638    0.9416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0    0.2876    0.4701    0.5993    0.6878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0    0.3457    0.5570    0.7023    0.8047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0    0.3547    0.5949    0.7784    0.9416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0    0.2741    0.4591    0.5863    0.6878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0    0.3318    0.5468    0.6893    0.8047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0    0.3408    0.5850    0.7643    0.9416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:,:,68)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0    0.2882    0.4708    0.5998    0.6878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0    0.3464    0.5578    0.7029    0.8047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0    0.3552    0.5954    0.7788    0.9416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:,:,69)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0    0.2746    0.4597    0.5867    0.6878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0    0.3325    0.5476    0.6899    0.8047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0    0.3412    0.5855    0.7647    0.9416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:,:,70)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0    0.2887    0.4714    0.6002    0.6878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0    0.3470    0.5585    0.7034    0.8047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0    0.3557    0.5959    0.7791    0.9416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:,:,71)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0    0.2750    0.4602    0.5871    0.6878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0    0.3331    0.5482    0.6903    0.8047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0    0.3416    0.5860    0.7651    0.9416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:,:,72)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0    0.2891    0.4718    0.6005    0.6878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0    0.3475    0.5591    0.7038    0.8047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0    0.3561    0.5964    0.7794    0.9416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:,:,73)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0    0.2754    0.4607    0.5874    0.6878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0    0.3335    0.5488    0.6907    0.8047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0    0.3420    0.5864    0.7654    0.9416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:,:,74)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0    0.2895    0.4722    0.6008    0.6878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0    0.3480    0.5596    0.7041    0.8047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0    0.3564    0.5967    0.7797    0.9416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lastRenderedPageBreak/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:,:,75)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0    0.2757    0.4610    0.5877    0.6878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0    0.3339    0.5493    0.6911    0.8047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0    0.3423    0.5867    0.7656    0.9416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:,:,76)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0    0.2898    0.4726    0.6010    0.6878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0    0.3484    0.5600    0.7044    0.8047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0    0.3567    0.5971    0.7799    0.9416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proofErr w:type="gramStart"/>
      <w:r w:rsidRPr="00654F52">
        <w:rPr>
          <w:rFonts w:ascii="Courier New" w:hAnsi="Courier New" w:cs="Courier New"/>
          <w:sz w:val="14"/>
          <w:szCs w:val="14"/>
        </w:rPr>
        <w:t>u(</w:t>
      </w:r>
      <w:proofErr w:type="gramEnd"/>
      <w:r w:rsidRPr="00654F52">
        <w:rPr>
          <w:rFonts w:ascii="Courier New" w:hAnsi="Courier New" w:cs="Courier New"/>
          <w:sz w:val="14"/>
          <w:szCs w:val="14"/>
        </w:rPr>
        <w:t>:,:,77) =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0    0.1564    0.3090    0.4540    0.5878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0    0.2760    0.4614    0.5879    0.6878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0    0.3343    0.5497    0.6914    0.8047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0    0.3425    0.5870    0.7658    0.9416</w:t>
      </w:r>
    </w:p>
    <w:p w:rsidR="00654F52" w:rsidRPr="00654F52" w:rsidRDefault="00654F52" w:rsidP="00654F52">
      <w:pPr>
        <w:rPr>
          <w:rFonts w:ascii="Courier New" w:hAnsi="Courier New" w:cs="Courier New"/>
          <w:sz w:val="14"/>
          <w:szCs w:val="14"/>
        </w:rPr>
      </w:pPr>
      <w:r w:rsidRPr="00654F52">
        <w:rPr>
          <w:rFonts w:ascii="Courier New" w:hAnsi="Courier New" w:cs="Courier New"/>
          <w:sz w:val="14"/>
          <w:szCs w:val="14"/>
        </w:rPr>
        <w:t xml:space="preserve">         0    0.2932    0.5792    0.8510    1.1018</w:t>
      </w:r>
    </w:p>
    <w:sectPr w:rsidR="00654F52" w:rsidRPr="00654F52" w:rsidSect="00654F52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B7" w:rsidRDefault="007C45B7" w:rsidP="009539BF">
      <w:pPr>
        <w:spacing w:after="0" w:line="240" w:lineRule="auto"/>
      </w:pPr>
      <w:r>
        <w:separator/>
      </w:r>
    </w:p>
  </w:endnote>
  <w:endnote w:type="continuationSeparator" w:id="0">
    <w:p w:rsidR="007C45B7" w:rsidRDefault="007C45B7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013" w:rsidRDefault="00E27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14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27013" w:rsidRDefault="00E27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B7" w:rsidRDefault="007C45B7" w:rsidP="009539BF">
      <w:pPr>
        <w:spacing w:after="0" w:line="240" w:lineRule="auto"/>
      </w:pPr>
      <w:r>
        <w:separator/>
      </w:r>
    </w:p>
  </w:footnote>
  <w:footnote w:type="continuationSeparator" w:id="0">
    <w:p w:rsidR="007C45B7" w:rsidRDefault="007C45B7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C6485"/>
    <w:rsid w:val="000F086E"/>
    <w:rsid w:val="000F2596"/>
    <w:rsid w:val="000F43CC"/>
    <w:rsid w:val="00162B92"/>
    <w:rsid w:val="001643AD"/>
    <w:rsid w:val="00185CBC"/>
    <w:rsid w:val="00196D4B"/>
    <w:rsid w:val="001D7952"/>
    <w:rsid w:val="0021387B"/>
    <w:rsid w:val="002142FB"/>
    <w:rsid w:val="0021457A"/>
    <w:rsid w:val="00250990"/>
    <w:rsid w:val="00264317"/>
    <w:rsid w:val="00265908"/>
    <w:rsid w:val="002B3338"/>
    <w:rsid w:val="002D6050"/>
    <w:rsid w:val="002D7ADD"/>
    <w:rsid w:val="0030048C"/>
    <w:rsid w:val="0031310A"/>
    <w:rsid w:val="00322E55"/>
    <w:rsid w:val="003277FD"/>
    <w:rsid w:val="003735F4"/>
    <w:rsid w:val="003B1048"/>
    <w:rsid w:val="003E2B46"/>
    <w:rsid w:val="003F5F81"/>
    <w:rsid w:val="004061A7"/>
    <w:rsid w:val="00466145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5D7A7D"/>
    <w:rsid w:val="00606D65"/>
    <w:rsid w:val="00654F52"/>
    <w:rsid w:val="006A5741"/>
    <w:rsid w:val="006B2D3A"/>
    <w:rsid w:val="0070077C"/>
    <w:rsid w:val="007078F0"/>
    <w:rsid w:val="007374BF"/>
    <w:rsid w:val="0074398D"/>
    <w:rsid w:val="007A2E59"/>
    <w:rsid w:val="007A60E4"/>
    <w:rsid w:val="007B6CC2"/>
    <w:rsid w:val="007C45B7"/>
    <w:rsid w:val="00806091"/>
    <w:rsid w:val="00815E40"/>
    <w:rsid w:val="008455B8"/>
    <w:rsid w:val="00860CDF"/>
    <w:rsid w:val="008618C7"/>
    <w:rsid w:val="008D3116"/>
    <w:rsid w:val="008F3DD7"/>
    <w:rsid w:val="00902FE5"/>
    <w:rsid w:val="00944C98"/>
    <w:rsid w:val="009539BF"/>
    <w:rsid w:val="009B4F29"/>
    <w:rsid w:val="009B5098"/>
    <w:rsid w:val="009C0795"/>
    <w:rsid w:val="009F3C36"/>
    <w:rsid w:val="00A0765C"/>
    <w:rsid w:val="00A473C7"/>
    <w:rsid w:val="00A50ABE"/>
    <w:rsid w:val="00A569BB"/>
    <w:rsid w:val="00A823BF"/>
    <w:rsid w:val="00A90737"/>
    <w:rsid w:val="00A966FE"/>
    <w:rsid w:val="00AB3F7B"/>
    <w:rsid w:val="00AE43C2"/>
    <w:rsid w:val="00B11708"/>
    <w:rsid w:val="00B22CEA"/>
    <w:rsid w:val="00B41D91"/>
    <w:rsid w:val="00C138F4"/>
    <w:rsid w:val="00C26174"/>
    <w:rsid w:val="00C3676C"/>
    <w:rsid w:val="00C76754"/>
    <w:rsid w:val="00CA2DD5"/>
    <w:rsid w:val="00CC6BE8"/>
    <w:rsid w:val="00CF103B"/>
    <w:rsid w:val="00D31C9B"/>
    <w:rsid w:val="00D728AC"/>
    <w:rsid w:val="00D8336B"/>
    <w:rsid w:val="00E0674E"/>
    <w:rsid w:val="00E120AB"/>
    <w:rsid w:val="00E1477B"/>
    <w:rsid w:val="00E27013"/>
    <w:rsid w:val="00E40237"/>
    <w:rsid w:val="00E40780"/>
    <w:rsid w:val="00E86BD9"/>
    <w:rsid w:val="00ED29C5"/>
    <w:rsid w:val="00ED428D"/>
    <w:rsid w:val="00EF102D"/>
    <w:rsid w:val="00F128AC"/>
    <w:rsid w:val="00F3545B"/>
    <w:rsid w:val="00F63B20"/>
    <w:rsid w:val="00F86653"/>
    <w:rsid w:val="00FB0E77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5237B-29A0-4E88-B5B0-A7639425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1472</TotalTime>
  <Pages>7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87</cp:revision>
  <cp:lastPrinted>2016-03-13T05:38:00Z</cp:lastPrinted>
  <dcterms:created xsi:type="dcterms:W3CDTF">2016-01-20T09:46:00Z</dcterms:created>
  <dcterms:modified xsi:type="dcterms:W3CDTF">2016-04-03T13:42:00Z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