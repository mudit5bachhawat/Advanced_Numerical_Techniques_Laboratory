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C98" w:rsidRPr="00D31C9B" w:rsidRDefault="00944C98" w:rsidP="00D31C9B">
      <w:pPr>
        <w:pStyle w:val="Title"/>
        <w:pBdr>
          <w:bottom w:val="single" w:sz="4" w:space="1" w:color="auto"/>
        </w:pBdr>
        <w:jc w:val="center"/>
        <w:rPr>
          <w:rFonts w:ascii="Arial" w:hAnsi="Arial" w:cs="Arial"/>
          <w:sz w:val="38"/>
          <w:szCs w:val="38"/>
        </w:rPr>
      </w:pPr>
      <w:r w:rsidRPr="00D31C9B">
        <w:rPr>
          <w:rFonts w:ascii="Arial" w:hAnsi="Arial" w:cs="Arial"/>
          <w:sz w:val="38"/>
          <w:szCs w:val="38"/>
        </w:rPr>
        <w:t>Advance Numerical</w:t>
      </w:r>
      <w:r w:rsidR="00D31C9B" w:rsidRPr="00D31C9B">
        <w:rPr>
          <w:rFonts w:ascii="Arial" w:hAnsi="Arial" w:cs="Arial"/>
          <w:sz w:val="38"/>
          <w:szCs w:val="38"/>
        </w:rPr>
        <w:t xml:space="preserve"> Technique</w:t>
      </w:r>
      <w:r w:rsidRPr="00D31C9B">
        <w:rPr>
          <w:rFonts w:ascii="Arial" w:hAnsi="Arial" w:cs="Arial"/>
          <w:sz w:val="38"/>
          <w:szCs w:val="38"/>
        </w:rPr>
        <w:t xml:space="preserve"> Laboratory</w:t>
      </w:r>
    </w:p>
    <w:p w:rsidR="006B2D3A" w:rsidRPr="00D31C9B" w:rsidRDefault="007A60E4" w:rsidP="007A60E4">
      <w:pPr>
        <w:pBdr>
          <w:bottom w:val="single" w:sz="4" w:space="1" w:color="auto"/>
        </w:pBdr>
        <w:tabs>
          <w:tab w:val="left" w:pos="4178"/>
          <w:tab w:val="center" w:pos="4680"/>
        </w:tabs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944C98" w:rsidRPr="00D31C9B">
        <w:rPr>
          <w:rFonts w:ascii="Arial" w:hAnsi="Arial" w:cs="Arial"/>
          <w:sz w:val="28"/>
          <w:szCs w:val="28"/>
        </w:rPr>
        <w:t xml:space="preserve">Lab </w:t>
      </w:r>
      <w:r w:rsidR="00A50ABE">
        <w:rPr>
          <w:rFonts w:ascii="Arial" w:hAnsi="Arial" w:cs="Arial"/>
          <w:sz w:val="28"/>
          <w:szCs w:val="28"/>
        </w:rPr>
        <w:t>4</w:t>
      </w:r>
    </w:p>
    <w:p w:rsidR="00C26174" w:rsidRPr="00511415" w:rsidRDefault="00C26174" w:rsidP="00C26174">
      <w:pPr>
        <w:rPr>
          <w:rFonts w:ascii="Arial" w:hAnsi="Arial" w:cs="Arial"/>
        </w:rPr>
      </w:pPr>
      <w:r w:rsidRPr="00511415">
        <w:rPr>
          <w:rFonts w:ascii="Arial" w:hAnsi="Arial" w:cs="Arial"/>
          <w:b/>
        </w:rPr>
        <w:t>Q</w:t>
      </w:r>
      <w:r>
        <w:rPr>
          <w:rFonts w:ascii="Arial" w:hAnsi="Arial" w:cs="Arial"/>
          <w:b/>
        </w:rPr>
        <w:t>.</w:t>
      </w:r>
      <w:r w:rsidRPr="00511415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</w:t>
      </w:r>
      <w:r w:rsidRPr="00511415">
        <w:rPr>
          <w:rFonts w:ascii="Arial" w:hAnsi="Arial" w:cs="Arial"/>
        </w:rPr>
        <w:t xml:space="preserve">Solve </w:t>
      </w:r>
    </w:p>
    <w:p w:rsidR="00C26174" w:rsidRPr="00A50ABE" w:rsidRDefault="00C26174" w:rsidP="00C26174">
      <w:pPr>
        <w:jc w:val="both"/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y'' = .5*(1+x+y)^3</m:t>
          </m:r>
        </m:oMath>
      </m:oMathPara>
    </w:p>
    <w:p w:rsidR="00C26174" w:rsidRPr="00A50ABE" w:rsidRDefault="00C26174" w:rsidP="00C26174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</m:t>
              </m:r>
            </m:e>
          </m:d>
          <m:r>
            <w:rPr>
              <w:rFonts w:ascii="Cambria Math" w:hAnsi="Cambria Math" w:cs="Arial"/>
            </w:rPr>
            <m:t xml:space="preserve">= 0, </m:t>
          </m:r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r>
            <w:rPr>
              <w:rFonts w:ascii="Cambria Math" w:hAnsi="Cambria Math" w:cs="Arial"/>
            </w:rPr>
            <m:t>0</m:t>
          </m:r>
          <m:r>
            <w:rPr>
              <w:rFonts w:ascii="Cambria Math" w:hAnsi="Cambria Math" w:cs="Arial"/>
            </w:rPr>
            <m:t>,  h=0.02</m:t>
          </m:r>
        </m:oMath>
      </m:oMathPara>
    </w:p>
    <w:p w:rsidR="00C26174" w:rsidRPr="00A50ABE" w:rsidRDefault="00C26174" w:rsidP="00C261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 = 10^-5</w:t>
      </w:r>
    </w:p>
    <w:p w:rsidR="00C26174" w:rsidRDefault="00C26174" w:rsidP="00C26174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4F1A00">
        <w:rPr>
          <w:rFonts w:ascii="Arial" w:hAnsi="Arial" w:cs="Arial"/>
          <w:b/>
          <w:sz w:val="20"/>
          <w:szCs w:val="20"/>
        </w:rPr>
        <w:t>Solution</w:t>
      </w:r>
      <w:r w:rsidRPr="004F1A00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4F1A00">
        <w:rPr>
          <w:rFonts w:ascii="Arial" w:hAnsi="Arial" w:cs="Arial"/>
          <w:sz w:val="20"/>
          <w:szCs w:val="20"/>
        </w:rPr>
        <w:t xml:space="preserve">- </w:t>
      </w:r>
    </w:p>
    <w:p w:rsidR="00C26174" w:rsidRPr="00CC6BE8" w:rsidRDefault="00C26174" w:rsidP="00C26174">
      <w:pPr>
        <w:rPr>
          <w:rFonts w:ascii="Arial" w:hAnsi="Arial" w:cs="Arial"/>
          <w:sz w:val="16"/>
          <w:szCs w:val="16"/>
        </w:rPr>
      </w:pPr>
    </w:p>
    <w:p w:rsidR="00C26174" w:rsidRPr="00CC6BE8" w:rsidRDefault="00C26174" w:rsidP="00C26174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>y =</w:t>
      </w:r>
    </w:p>
    <w:p w:rsidR="00C26174" w:rsidRPr="00CC6BE8" w:rsidRDefault="00C26174" w:rsidP="00C26174">
      <w:pPr>
        <w:rPr>
          <w:rFonts w:ascii="Courier New" w:hAnsi="Courier New" w:cs="Courier New"/>
          <w:sz w:val="16"/>
          <w:szCs w:val="16"/>
        </w:rPr>
      </w:pPr>
    </w:p>
    <w:p w:rsidR="00C26174" w:rsidRPr="00CC6BE8" w:rsidRDefault="00C26174" w:rsidP="00C26174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Columns 1 through 9</w:t>
      </w:r>
    </w:p>
    <w:p w:rsidR="00C26174" w:rsidRPr="00CC6BE8" w:rsidRDefault="00C26174" w:rsidP="00C26174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      0   -0.0099   -0.0196   -0.0291   -0.0383   -0.0474   -0.0562   -0.0647   -0.0730</w:t>
      </w:r>
    </w:p>
    <w:p w:rsidR="00C26174" w:rsidRPr="00CC6BE8" w:rsidRDefault="00C26174" w:rsidP="00C26174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Columns 10 through 18</w:t>
      </w:r>
    </w:p>
    <w:p w:rsidR="00C26174" w:rsidRPr="00CC6BE8" w:rsidRDefault="00C26174" w:rsidP="00C26174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-0.0811   -0.0889   -0.0964   -0.1036   -0.1106   -0.1172   -0.1235   -0.1295   -0.1352</w:t>
      </w:r>
    </w:p>
    <w:p w:rsidR="00C26174" w:rsidRPr="00CC6BE8" w:rsidRDefault="00C26174" w:rsidP="00C26174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Columns 19 through 27</w:t>
      </w:r>
    </w:p>
    <w:p w:rsidR="00C26174" w:rsidRPr="00CC6BE8" w:rsidRDefault="00C26174" w:rsidP="00C26174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-0.1405   -0.1454   -0.1500   -0.1542   -0.1579   -0.1613   -0.1642   -0.1666   -0.1686</w:t>
      </w:r>
    </w:p>
    <w:p w:rsidR="00C26174" w:rsidRPr="00CC6BE8" w:rsidRDefault="00C26174" w:rsidP="00C26174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Columns 28 through 36</w:t>
      </w:r>
    </w:p>
    <w:p w:rsidR="00C26174" w:rsidRPr="00CC6BE8" w:rsidRDefault="00C26174" w:rsidP="00C26174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-0.1701   -0.1711   -0.1715   -0.1714   -0.1707   -0.1694   -0.1674   -0.1648   -0.1615</w:t>
      </w:r>
    </w:p>
    <w:p w:rsidR="00C26174" w:rsidRPr="00CC6BE8" w:rsidRDefault="00C26174" w:rsidP="00C26174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Columns 37 through 45</w:t>
      </w:r>
    </w:p>
    <w:p w:rsidR="00C26174" w:rsidRPr="00CC6BE8" w:rsidRDefault="00C26174" w:rsidP="00C26174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-0.1575   -0.1527   -0.1471   -0.1406   -0.1333   -0.1251   -0.1158   -0.1056   -0.0943</w:t>
      </w:r>
    </w:p>
    <w:p w:rsidR="00C26174" w:rsidRPr="00CC6BE8" w:rsidRDefault="00C26174" w:rsidP="00C26174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Columns 46 through 51</w:t>
      </w:r>
    </w:p>
    <w:p w:rsidR="00C26174" w:rsidRPr="00CC6BE8" w:rsidRDefault="00C26174" w:rsidP="00C26174">
      <w:pPr>
        <w:rPr>
          <w:rFonts w:ascii="Arial" w:hAnsi="Arial" w:cs="Arial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-0.0818   -0.0681   -0.0532   -0.0369   -0.0192         0</w:t>
      </w:r>
    </w:p>
    <w:p w:rsidR="00C26174" w:rsidRDefault="00C26174" w:rsidP="00C26174">
      <w:pPr>
        <w:rPr>
          <w:rFonts w:ascii="Arial" w:hAnsi="Arial" w:cs="Arial"/>
          <w:sz w:val="20"/>
          <w:szCs w:val="20"/>
        </w:rPr>
      </w:pPr>
    </w:p>
    <w:p w:rsidR="00C26174" w:rsidRDefault="00C26174" w:rsidP="00C2617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9pt;height:292.6pt">
            <v:imagedata r:id="rId9" o:title="all" croptop="1353f" cropbottom="3093f" cropleft="5671f" cropright="4208f"/>
          </v:shape>
        </w:pict>
      </w:r>
    </w:p>
    <w:p w:rsidR="00C26174" w:rsidRDefault="00C26174" w:rsidP="00C2617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Fig1: Plot at every iteration</w:t>
      </w:r>
      <w:r>
        <w:rPr>
          <w:rFonts w:ascii="Arial" w:hAnsi="Arial" w:cs="Arial"/>
          <w:sz w:val="20"/>
          <w:szCs w:val="20"/>
        </w:rPr>
        <w:pict>
          <v:shape id="_x0000_i1026" type="#_x0000_t75" style="width:494.8pt;height:286.85pt">
            <v:imagedata r:id="rId10" o:title="y" croptop="2320f" cropbottom="3673f" cropleft="5680f" cropright="3892f"/>
          </v:shape>
        </w:pict>
      </w:r>
      <w:r w:rsidRPr="00A50ABE">
        <w:rPr>
          <w:rFonts w:ascii="Arial" w:hAnsi="Arial" w:cs="Arial"/>
          <w:sz w:val="20"/>
          <w:szCs w:val="20"/>
        </w:rPr>
        <w:t xml:space="preserve"> </w:t>
      </w:r>
    </w:p>
    <w:p w:rsidR="00C26174" w:rsidRPr="00C76754" w:rsidRDefault="00C26174" w:rsidP="00C2617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Fig2: Plot at final iteration</w:t>
      </w:r>
    </w:p>
    <w:p w:rsidR="00C26174" w:rsidRDefault="00C26174" w:rsidP="00C26174">
      <w:pPr>
        <w:rPr>
          <w:rFonts w:ascii="Arial" w:hAnsi="Arial" w:cs="Arial"/>
          <w:b/>
        </w:rPr>
      </w:pPr>
    </w:p>
    <w:p w:rsidR="00C26174" w:rsidRPr="00511415" w:rsidRDefault="00C26174" w:rsidP="00C26174">
      <w:pPr>
        <w:rPr>
          <w:rFonts w:ascii="Arial" w:hAnsi="Arial" w:cs="Arial"/>
        </w:rPr>
      </w:pPr>
      <w:r w:rsidRPr="00511415">
        <w:rPr>
          <w:rFonts w:ascii="Arial" w:hAnsi="Arial" w:cs="Arial"/>
          <w:b/>
        </w:rPr>
        <w:lastRenderedPageBreak/>
        <w:t>Q</w:t>
      </w:r>
      <w:r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</w:t>
      </w:r>
      <w:r w:rsidRPr="00511415">
        <w:rPr>
          <w:rFonts w:ascii="Arial" w:hAnsi="Arial" w:cs="Arial"/>
        </w:rPr>
        <w:t xml:space="preserve">Solve </w:t>
      </w:r>
    </w:p>
    <w:p w:rsidR="00CC6BE8" w:rsidRPr="00CC6BE8" w:rsidRDefault="00CC6BE8" w:rsidP="00CC6BE8">
      <w:pPr>
        <w:jc w:val="both"/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</m:t>
          </m:r>
          <m:r>
            <w:rPr>
              <w:rFonts w:ascii="Cambria Math" w:hAnsi="Cambria Math" w:cs="Arial"/>
            </w:rPr>
            <m:t>''' + yy'' + 1 - (y')^2 = 0</m:t>
          </m:r>
        </m:oMath>
      </m:oMathPara>
    </w:p>
    <w:p w:rsidR="00CC6BE8" w:rsidRPr="00CC6BE8" w:rsidRDefault="00CC6BE8" w:rsidP="00CC6BE8">
      <w:pPr>
        <w:jc w:val="both"/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y(0) = 0, y'(0) = 0</m:t>
          </m:r>
        </m:oMath>
      </m:oMathPara>
    </w:p>
    <w:p w:rsidR="00CC6BE8" w:rsidRPr="00CC6BE8" w:rsidRDefault="00CC6BE8" w:rsidP="00CC6BE8">
      <w:pPr>
        <w:jc w:val="both"/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y'(10) = 1</m:t>
          </m:r>
        </m:oMath>
      </m:oMathPara>
    </w:p>
    <w:p w:rsidR="00CC6BE8" w:rsidRPr="00CC6BE8" w:rsidRDefault="00CC6BE8" w:rsidP="00CC6BE8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h = 0.1</m:t>
          </m:r>
          <m:r>
            <w:rPr>
              <w:rFonts w:ascii="Cambria Math" w:hAnsi="Cambria Math" w:cs="Arial"/>
            </w:rPr>
            <m:t>;</m:t>
          </m:r>
        </m:oMath>
      </m:oMathPara>
    </w:p>
    <w:p w:rsidR="00CC6BE8" w:rsidRPr="00CC6BE8" w:rsidRDefault="00CC6BE8" w:rsidP="00CC6BE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 = 10^-5</w:t>
      </w:r>
    </w:p>
    <w:p w:rsidR="00C26174" w:rsidRPr="00CC6BE8" w:rsidRDefault="00C26174" w:rsidP="00CC6BE8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4F1A00">
        <w:rPr>
          <w:rFonts w:ascii="Arial" w:hAnsi="Arial" w:cs="Arial"/>
          <w:b/>
          <w:sz w:val="20"/>
          <w:szCs w:val="20"/>
        </w:rPr>
        <w:t>Solution</w:t>
      </w:r>
      <w:r w:rsidRPr="004F1A00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4F1A00">
        <w:rPr>
          <w:rFonts w:ascii="Arial" w:hAnsi="Arial" w:cs="Arial"/>
          <w:sz w:val="20"/>
          <w:szCs w:val="20"/>
        </w:rPr>
        <w:t xml:space="preserve">- 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>w =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Columns 1 through 9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      0    0.0059    0.0232    0.0508    0.0878    0.1332    0.1863    0.2461    0.3119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      0    0.1183    0.2267    0.3253    0.4145    0.4947    0.5664    0.6299    0.6860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Columns 10 through 18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 0.3829    0.4586    0.5382    0.6213    0.7074    0.7959    0.8865    0.9790    1.0729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 0.7352    0.7779    0.8149    0.8467    0.8739    0.8969    0.9162    0.9324    0.9458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Columns 19 through 27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 1.1680    1.2642    1.3611    1.4588    1.5569    1.6555    1.7544    1.8536    1.9530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 0.9569    0.9659    0.9733    0.9792    0.9839    0.9877    0.9906    0.9929    0.9947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Columns 28 through 36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 2.0525    2.1521    2.2519    2.3517    2.4516    2.5515    2.6514    2.7514    2.8513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 0.9960    0.9971    0.9979    0.9984    0.9989    0.9992    0.9994    0.9996    0.9997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Columns 37 through 45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 2.9513    3.0513    3.1513    3.2513    3.3513    3.4513    3.5513    3.6513    3.7513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 0.9998    0.9999    0.9999    0.9999    1.0000    1.0000    1.0000    1.0000    1.0000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Columns 46 through 54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 3.8513    3.9513    4.0513    4.1513    4.2513    4.3513    4.4513    4.5513    4.6513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CC6BE8">
        <w:rPr>
          <w:rFonts w:ascii="Courier New" w:hAnsi="Courier New" w:cs="Courier New"/>
          <w:sz w:val="16"/>
          <w:szCs w:val="16"/>
        </w:rPr>
        <w:t xml:space="preserve">   1.0000    1.0000    1.0000    1.0000    1.0000    1.0000    1.0000    1.0000    1.0000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Columns 55 through 63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 4.7513    4.8513    4.9513    5.0513    5.1513    5.2513    5.3513    5.4513    5.5513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 1.0000    1.0000    1.0000    1.0000    1.0000    1.0000    1.0000    1.0000    1.0000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Columns 64 through 72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 5.6513    5.7513    5.8513    5.9513    6.0513    6.1513    6.2513    6.3513    6.4513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 1.0000    1.0000    1.0000    1.0000    1.0000    1.0000    1.0000    1.0000    1.0000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Columns 73 through 81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 6.5513    6.6513    6.7513    6.8513    6.9513    7.0513    7.1513    7.2513    7.3513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 1.0000    1.0000    1.0000    1.0000    1.0000    1.0000    1.0000    1.0000    1.0000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lastRenderedPageBreak/>
        <w:t xml:space="preserve">  Columns 82 through 90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 7.4513    7.5513    7.6513    7.7513    7.8513    7.9513    8.0513    8.1513    8.2513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 1.0000    1.0000    1.0000    1.0000    1.0000    1.0000    1.0000    1.0000    1.0000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Columns 91 through 99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 8.3513    8.4513    8.5513    8.6513    8.7513    8.8513    8.9513    9.0513    9.1513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 1.0000    1.0000    1.0000    1.0000    1.0000    1.0000    1.0000    1.0000    1.0000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Columns 100 through 101</w:t>
      </w:r>
    </w:p>
    <w:p w:rsidR="00CC6BE8" w:rsidRDefault="00CC6BE8" w:rsidP="00CC6BE8">
      <w:pPr>
        <w:rPr>
          <w:rFonts w:ascii="Courier New" w:hAnsi="Courier New" w:cs="Courier New"/>
          <w:sz w:val="16"/>
          <w:szCs w:val="16"/>
        </w:rPr>
      </w:pPr>
      <w:r w:rsidRPr="00CC6BE8">
        <w:rPr>
          <w:rFonts w:ascii="Courier New" w:hAnsi="Courier New" w:cs="Courier New"/>
          <w:sz w:val="16"/>
          <w:szCs w:val="16"/>
        </w:rPr>
        <w:t xml:space="preserve">    9.2513    9.3513    1.0000    1.0000</w:t>
      </w:r>
    </w:p>
    <w:p w:rsidR="00C138F4" w:rsidRDefault="00C138F4" w:rsidP="00CC6BE8">
      <w:pPr>
        <w:rPr>
          <w:rFonts w:ascii="Courier New" w:hAnsi="Courier New" w:cs="Courier New"/>
          <w:sz w:val="16"/>
          <w:szCs w:val="16"/>
        </w:rPr>
      </w:pPr>
    </w:p>
    <w:p w:rsidR="00C138F4" w:rsidRDefault="00C138F4" w:rsidP="00CC6BE8">
      <w:pPr>
        <w:rPr>
          <w:rFonts w:ascii="Courier New" w:hAnsi="Courier New" w:cs="Courier New"/>
          <w:sz w:val="16"/>
          <w:szCs w:val="16"/>
        </w:rPr>
      </w:pPr>
    </w:p>
    <w:p w:rsidR="00C138F4" w:rsidRDefault="00C138F4" w:rsidP="00CC6BE8">
      <w:pPr>
        <w:rPr>
          <w:rFonts w:ascii="Arial" w:hAnsi="Arial" w:cs="Arial"/>
          <w:noProof/>
          <w:sz w:val="20"/>
          <w:szCs w:val="20"/>
          <w:lang w:val="en-IN" w:eastAsia="en-IN"/>
        </w:rPr>
      </w:pPr>
    </w:p>
    <w:p w:rsidR="00C138F4" w:rsidRDefault="00CC6BE8" w:rsidP="00C138F4">
      <w:pPr>
        <w:jc w:val="center"/>
        <w:rPr>
          <w:rFonts w:ascii="Arial" w:hAnsi="Arial" w:cs="Arial"/>
          <w:noProof/>
          <w:sz w:val="20"/>
          <w:szCs w:val="20"/>
          <w:lang w:val="en-IN" w:eastAsia="en-IN"/>
        </w:rPr>
      </w:pPr>
      <w:r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>
            <wp:extent cx="5912481" cy="3467405"/>
            <wp:effectExtent l="0" t="0" r="0" b="0"/>
            <wp:docPr id="5" name="Picture 5" descr="C:\Users\USER\AppData\Local\Microsoft\Windows\INetCache\Content.Word\y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AppData\Local\Microsoft\Windows\INetCache\Content.Word\y_a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9" t="1814" r="6276" b="5874"/>
                    <a:stretch/>
                  </pic:blipFill>
                  <pic:spPr bwMode="auto">
                    <a:xfrm>
                      <a:off x="0" y="0"/>
                      <a:ext cx="5921501" cy="347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8F4" w:rsidRDefault="00C138F4" w:rsidP="00C138F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: Plot of y at every iteration</w:t>
      </w:r>
    </w:p>
    <w:p w:rsidR="00C138F4" w:rsidRDefault="00C138F4" w:rsidP="00C138F4">
      <w:pPr>
        <w:jc w:val="center"/>
        <w:rPr>
          <w:rFonts w:ascii="Arial" w:hAnsi="Arial" w:cs="Arial"/>
          <w:noProof/>
          <w:sz w:val="20"/>
          <w:szCs w:val="20"/>
          <w:lang w:val="en-IN" w:eastAsia="en-IN"/>
        </w:rPr>
      </w:pPr>
    </w:p>
    <w:p w:rsidR="00CC6BE8" w:rsidRDefault="00CC6BE8" w:rsidP="00C138F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IN" w:eastAsia="en-IN"/>
        </w:rPr>
        <w:lastRenderedPageBreak/>
        <w:drawing>
          <wp:inline distT="0" distB="0" distL="0" distR="0">
            <wp:extent cx="5610045" cy="3399273"/>
            <wp:effectExtent l="0" t="0" r="0" b="0"/>
            <wp:docPr id="4" name="Picture 4" descr="C:\Users\USER\AppData\Local\Microsoft\Windows\INetCache\Content.Word\y'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AppData\Local\Microsoft\Windows\INetCache\Content.Word\y'_a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64" t="1814" r="6894" b="5421"/>
                    <a:stretch/>
                  </pic:blipFill>
                  <pic:spPr bwMode="auto">
                    <a:xfrm>
                      <a:off x="0" y="0"/>
                      <a:ext cx="5615987" cy="340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BE8" w:rsidRDefault="00CC6BE8" w:rsidP="00CC6BE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</w:t>
      </w:r>
      <w:r w:rsidR="00C138F4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: Plot </w:t>
      </w:r>
      <w:r w:rsidR="00C138F4">
        <w:rPr>
          <w:rFonts w:ascii="Arial" w:hAnsi="Arial" w:cs="Arial"/>
          <w:sz w:val="20"/>
          <w:szCs w:val="20"/>
        </w:rPr>
        <w:t xml:space="preserve">of y’ </w:t>
      </w:r>
      <w:r>
        <w:rPr>
          <w:rFonts w:ascii="Arial" w:hAnsi="Arial" w:cs="Arial"/>
          <w:sz w:val="20"/>
          <w:szCs w:val="20"/>
        </w:rPr>
        <w:t>at every iteration</w:t>
      </w:r>
    </w:p>
    <w:p w:rsidR="00C138F4" w:rsidRDefault="00C138F4" w:rsidP="00CC6BE8">
      <w:pPr>
        <w:jc w:val="center"/>
        <w:rPr>
          <w:rFonts w:ascii="Arial" w:hAnsi="Arial" w:cs="Arial"/>
          <w:noProof/>
          <w:sz w:val="20"/>
          <w:szCs w:val="20"/>
          <w:lang w:val="en-IN" w:eastAsia="en-IN"/>
        </w:rPr>
      </w:pPr>
    </w:p>
    <w:p w:rsidR="00C138F4" w:rsidRDefault="00CC6BE8" w:rsidP="00CC6BE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 wp14:anchorId="5F239186" wp14:editId="7292B5D1">
            <wp:extent cx="5575097" cy="3328416"/>
            <wp:effectExtent l="0" t="0" r="6985" b="5715"/>
            <wp:docPr id="3" name="Picture 3" descr="C:\Users\USER\AppData\Local\Microsoft\Windows\INetCache\Content.Word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AppData\Local\Microsoft\Windows\INetCache\Content.Word\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64" t="3402" r="7520" b="5886"/>
                    <a:stretch/>
                  </pic:blipFill>
                  <pic:spPr bwMode="auto">
                    <a:xfrm>
                      <a:off x="0" y="0"/>
                      <a:ext cx="5586674" cy="333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BE8" w:rsidRPr="00C76754" w:rsidRDefault="00CC6BE8" w:rsidP="00CC6BE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</w:t>
      </w:r>
      <w:r w:rsidR="00C138F4">
        <w:rPr>
          <w:rFonts w:ascii="Arial" w:hAnsi="Arial" w:cs="Arial"/>
          <w:sz w:val="20"/>
          <w:szCs w:val="20"/>
        </w:rPr>
        <w:t>3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: Plot at final iteration</w:t>
      </w:r>
    </w:p>
    <w:p w:rsidR="00CC6BE8" w:rsidRPr="00C76754" w:rsidRDefault="00CC6BE8" w:rsidP="00CC6BE8">
      <w:pPr>
        <w:rPr>
          <w:rFonts w:ascii="Arial" w:hAnsi="Arial" w:cs="Arial"/>
          <w:sz w:val="20"/>
          <w:szCs w:val="20"/>
        </w:rPr>
      </w:pP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</w:p>
    <w:sectPr w:rsidR="00CC6BE8" w:rsidRPr="00CC6BE8" w:rsidSect="004E26C3"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3CC" w:rsidRDefault="000F43CC" w:rsidP="009539BF">
      <w:pPr>
        <w:spacing w:after="0" w:line="240" w:lineRule="auto"/>
      </w:pPr>
      <w:r>
        <w:separator/>
      </w:r>
    </w:p>
  </w:endnote>
  <w:endnote w:type="continuationSeparator" w:id="0">
    <w:p w:rsidR="000F43CC" w:rsidRDefault="000F43CC" w:rsidP="0095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4420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5CBC" w:rsidRDefault="00185C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38F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539BF" w:rsidRDefault="009539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3CC" w:rsidRDefault="000F43CC" w:rsidP="009539BF">
      <w:pPr>
        <w:spacing w:after="0" w:line="240" w:lineRule="auto"/>
      </w:pPr>
      <w:r>
        <w:separator/>
      </w:r>
    </w:p>
  </w:footnote>
  <w:footnote w:type="continuationSeparator" w:id="0">
    <w:p w:rsidR="000F43CC" w:rsidRDefault="000F43CC" w:rsidP="00953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98"/>
    <w:rsid w:val="000272E3"/>
    <w:rsid w:val="00045007"/>
    <w:rsid w:val="000702CD"/>
    <w:rsid w:val="000C1697"/>
    <w:rsid w:val="000C335B"/>
    <w:rsid w:val="000F086E"/>
    <w:rsid w:val="000F43CC"/>
    <w:rsid w:val="00162B92"/>
    <w:rsid w:val="001643AD"/>
    <w:rsid w:val="00185CBC"/>
    <w:rsid w:val="00196D4B"/>
    <w:rsid w:val="0021457A"/>
    <w:rsid w:val="00250990"/>
    <w:rsid w:val="00264317"/>
    <w:rsid w:val="00265908"/>
    <w:rsid w:val="002B3338"/>
    <w:rsid w:val="002D6050"/>
    <w:rsid w:val="002D7ADD"/>
    <w:rsid w:val="0031310A"/>
    <w:rsid w:val="00322E55"/>
    <w:rsid w:val="003277FD"/>
    <w:rsid w:val="003735F4"/>
    <w:rsid w:val="003B1048"/>
    <w:rsid w:val="003E2B46"/>
    <w:rsid w:val="004E1CB8"/>
    <w:rsid w:val="004E26C3"/>
    <w:rsid w:val="004F1A00"/>
    <w:rsid w:val="00505AA8"/>
    <w:rsid w:val="00511415"/>
    <w:rsid w:val="00516B77"/>
    <w:rsid w:val="00520A20"/>
    <w:rsid w:val="00555760"/>
    <w:rsid w:val="00594410"/>
    <w:rsid w:val="005A7F4D"/>
    <w:rsid w:val="005B3A86"/>
    <w:rsid w:val="00606D65"/>
    <w:rsid w:val="006B2D3A"/>
    <w:rsid w:val="007374BF"/>
    <w:rsid w:val="0074398D"/>
    <w:rsid w:val="007A2E59"/>
    <w:rsid w:val="007A60E4"/>
    <w:rsid w:val="007B6CC2"/>
    <w:rsid w:val="00806091"/>
    <w:rsid w:val="00815E40"/>
    <w:rsid w:val="008455B8"/>
    <w:rsid w:val="008618C7"/>
    <w:rsid w:val="008F3DD7"/>
    <w:rsid w:val="00902FE5"/>
    <w:rsid w:val="00944C98"/>
    <w:rsid w:val="009539BF"/>
    <w:rsid w:val="009B4F29"/>
    <w:rsid w:val="009B5098"/>
    <w:rsid w:val="009F3C36"/>
    <w:rsid w:val="00A0765C"/>
    <w:rsid w:val="00A473C7"/>
    <w:rsid w:val="00A50ABE"/>
    <w:rsid w:val="00A823BF"/>
    <w:rsid w:val="00A90737"/>
    <w:rsid w:val="00A966FE"/>
    <w:rsid w:val="00AB3F7B"/>
    <w:rsid w:val="00AE43C2"/>
    <w:rsid w:val="00B11708"/>
    <w:rsid w:val="00B22CEA"/>
    <w:rsid w:val="00C138F4"/>
    <w:rsid w:val="00C26174"/>
    <w:rsid w:val="00C3676C"/>
    <w:rsid w:val="00C76754"/>
    <w:rsid w:val="00CA2DD5"/>
    <w:rsid w:val="00CC6BE8"/>
    <w:rsid w:val="00CF103B"/>
    <w:rsid w:val="00D31C9B"/>
    <w:rsid w:val="00D8336B"/>
    <w:rsid w:val="00E0674E"/>
    <w:rsid w:val="00E120AB"/>
    <w:rsid w:val="00E1477B"/>
    <w:rsid w:val="00E40237"/>
    <w:rsid w:val="00E40780"/>
    <w:rsid w:val="00E86BD9"/>
    <w:rsid w:val="00ED428D"/>
    <w:rsid w:val="00EF102D"/>
    <w:rsid w:val="00F128AC"/>
    <w:rsid w:val="00F3545B"/>
    <w:rsid w:val="00F86653"/>
    <w:rsid w:val="00FC3774"/>
    <w:rsid w:val="00FE249B"/>
    <w:rsid w:val="00FF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F138B-DC26-4365-A8A7-97344CF7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102D"/>
    <w:rPr>
      <w:color w:val="808080"/>
    </w:rPr>
  </w:style>
  <w:style w:type="table" w:styleId="TableGrid">
    <w:name w:val="Table Grid"/>
    <w:basedOn w:val="TableNormal"/>
    <w:uiPriority w:val="39"/>
    <w:rsid w:val="007A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th">
    <w:name w:val="Math"/>
    <w:basedOn w:val="Normal"/>
    <w:link w:val="MathChar"/>
    <w:qFormat/>
    <w:rsid w:val="00F86653"/>
    <w:pPr>
      <w:spacing w:after="0" w:line="240" w:lineRule="auto"/>
      <w:jc w:val="center"/>
    </w:pPr>
    <w:rPr>
      <w:rFonts w:ascii="Cambria Math" w:hAnsi="Cambria Math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MathChar">
    <w:name w:val="Math Char"/>
    <w:basedOn w:val="DefaultParagraphFont"/>
    <w:link w:val="Math"/>
    <w:rsid w:val="00F86653"/>
    <w:rPr>
      <w:rFonts w:ascii="Cambria Math" w:hAnsi="Cambria Math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539BF"/>
  </w:style>
  <w:style w:type="paragraph" w:styleId="Footer">
    <w:name w:val="footer"/>
    <w:basedOn w:val="Normal"/>
    <w:link w:val="FooterChar"/>
    <w:uiPriority w:val="99"/>
    <w:unhideWhenUsed/>
    <w:rsid w:val="0095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F83F1D-EFD7-4AE7-AD8A-103153A76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1415</TotalTime>
  <Pages>5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69</cp:revision>
  <cp:lastPrinted>2016-01-30T08:24:00Z</cp:lastPrinted>
  <dcterms:created xsi:type="dcterms:W3CDTF">2016-01-20T09:46:00Z</dcterms:created>
  <dcterms:modified xsi:type="dcterms:W3CDTF">2016-02-28T10:55:00Z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