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98" w:rsidRPr="00D31C9B" w:rsidRDefault="00944C98" w:rsidP="00D31C9B">
      <w:pPr>
        <w:pStyle w:val="Title"/>
        <w:pBdr>
          <w:bottom w:val="single" w:sz="4" w:space="1" w:color="auto"/>
        </w:pBdr>
        <w:jc w:val="center"/>
        <w:rPr>
          <w:rFonts w:ascii="Arial" w:hAnsi="Arial" w:cs="Arial"/>
          <w:sz w:val="38"/>
          <w:szCs w:val="38"/>
        </w:rPr>
      </w:pPr>
      <w:r w:rsidRPr="00D31C9B">
        <w:rPr>
          <w:rFonts w:ascii="Arial" w:hAnsi="Arial" w:cs="Arial"/>
          <w:sz w:val="38"/>
          <w:szCs w:val="38"/>
        </w:rPr>
        <w:t>Advance Numerical</w:t>
      </w:r>
      <w:r w:rsidR="00D31C9B" w:rsidRPr="00D31C9B">
        <w:rPr>
          <w:rFonts w:ascii="Arial" w:hAnsi="Arial" w:cs="Arial"/>
          <w:sz w:val="38"/>
          <w:szCs w:val="38"/>
        </w:rPr>
        <w:t xml:space="preserve"> Technique</w:t>
      </w:r>
      <w:r w:rsidRPr="00D31C9B">
        <w:rPr>
          <w:rFonts w:ascii="Arial" w:hAnsi="Arial" w:cs="Arial"/>
          <w:sz w:val="38"/>
          <w:szCs w:val="38"/>
        </w:rPr>
        <w:t xml:space="preserve"> Laboratory</w:t>
      </w:r>
    </w:p>
    <w:p w:rsidR="006B2D3A" w:rsidRPr="00D31C9B" w:rsidRDefault="007A60E4" w:rsidP="007A60E4">
      <w:pPr>
        <w:pBdr>
          <w:bottom w:val="single" w:sz="4" w:space="1" w:color="auto"/>
        </w:pBdr>
        <w:tabs>
          <w:tab w:val="left" w:pos="4178"/>
          <w:tab w:val="center" w:pos="4680"/>
        </w:tabs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944C98" w:rsidRPr="00D31C9B">
        <w:rPr>
          <w:rFonts w:ascii="Arial" w:hAnsi="Arial" w:cs="Arial"/>
          <w:sz w:val="28"/>
          <w:szCs w:val="28"/>
        </w:rPr>
        <w:t xml:space="preserve">Lab </w:t>
      </w:r>
      <w:r w:rsidR="00ED29C5">
        <w:rPr>
          <w:rFonts w:ascii="Arial" w:hAnsi="Arial" w:cs="Arial"/>
          <w:sz w:val="28"/>
          <w:szCs w:val="28"/>
        </w:rPr>
        <w:t>6</w:t>
      </w:r>
    </w:p>
    <w:p w:rsidR="00C26174" w:rsidRPr="00B41D91" w:rsidRDefault="00C26174" w:rsidP="00C26174">
      <w:pPr>
        <w:rPr>
          <w:rFonts w:ascii="Courier New" w:hAnsi="Courier New" w:cs="Courier New"/>
        </w:rPr>
      </w:pPr>
      <w:r w:rsidRPr="00B41D91">
        <w:rPr>
          <w:rFonts w:ascii="Courier New" w:hAnsi="Courier New" w:cs="Courier New"/>
          <w:b/>
        </w:rPr>
        <w:t xml:space="preserve">Q.1 </w:t>
      </w:r>
      <w:r w:rsidRPr="00B41D91">
        <w:rPr>
          <w:rFonts w:ascii="Courier New" w:hAnsi="Courier New" w:cs="Courier New"/>
        </w:rPr>
        <w:t xml:space="preserve">Solve </w:t>
      </w:r>
      <w:r w:rsidR="00F63B20" w:rsidRPr="00B41D91">
        <w:rPr>
          <w:rFonts w:ascii="Courier New" w:hAnsi="Courier New" w:cs="Courier New"/>
        </w:rPr>
        <w:t xml:space="preserve">using </w:t>
      </w:r>
      <w:r w:rsidR="008D3116" w:rsidRPr="00B41D91">
        <w:rPr>
          <w:rFonts w:ascii="Courier New" w:hAnsi="Courier New" w:cs="Courier New"/>
        </w:rPr>
        <w:t>Crank Nicolson Method</w:t>
      </w:r>
    </w:p>
    <w:p w:rsidR="000C6485" w:rsidRPr="000C6485" w:rsidRDefault="000C6485" w:rsidP="000C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 w:themeColor="text2"/>
          <w:sz w:val="24"/>
          <w:szCs w:val="24"/>
          <w:lang w:val="en-IN"/>
        </w:rPr>
      </w:pPr>
      <w:proofErr w:type="gramStart"/>
      <w:r w:rsidRPr="000C6485"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>du/</w:t>
      </w:r>
      <w:proofErr w:type="spellStart"/>
      <w:r w:rsidRPr="000C6485"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>dt</w:t>
      </w:r>
      <w:proofErr w:type="spellEnd"/>
      <w:proofErr w:type="gramEnd"/>
      <w:r w:rsidRPr="000C6485"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 xml:space="preserve"> = k * d2u/dx2</w:t>
      </w:r>
    </w:p>
    <w:p w:rsidR="000C6485" w:rsidRPr="000C6485" w:rsidRDefault="000C6485" w:rsidP="000C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 w:themeColor="text2"/>
          <w:sz w:val="24"/>
          <w:szCs w:val="24"/>
          <w:lang w:val="en-IN"/>
        </w:rPr>
      </w:pPr>
      <w:proofErr w:type="gramStart"/>
      <w:r w:rsidRPr="000C6485"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>u(</w:t>
      </w:r>
      <w:proofErr w:type="gramEnd"/>
      <w:r w:rsidRPr="000C6485"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>x,0) = cos pi*x/2</w:t>
      </w:r>
    </w:p>
    <w:p w:rsidR="000C6485" w:rsidRPr="000C6485" w:rsidRDefault="000C6485" w:rsidP="000C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 w:themeColor="text2"/>
          <w:sz w:val="24"/>
          <w:szCs w:val="24"/>
          <w:lang w:val="en-IN"/>
        </w:rPr>
      </w:pPr>
      <w:proofErr w:type="gramStart"/>
      <w:r w:rsidRPr="000C6485"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>u(</w:t>
      </w:r>
      <w:proofErr w:type="gramEnd"/>
      <w:r w:rsidRPr="000C6485"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>-1,t) = 0, u(1,t) = 0, t = 1</w:t>
      </w:r>
    </w:p>
    <w:p w:rsidR="001D7952" w:rsidRPr="000C6485" w:rsidRDefault="001D7952" w:rsidP="000F2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 w:themeColor="text2"/>
          <w:sz w:val="20"/>
          <w:szCs w:val="20"/>
          <w:lang w:val="en-IN"/>
        </w:rPr>
      </w:pPr>
    </w:p>
    <w:p w:rsidR="000C6485" w:rsidRPr="000C6485" w:rsidRDefault="006A5741" w:rsidP="000C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 w:themeColor="text2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>dt</w:t>
      </w:r>
      <w:proofErr w:type="spellEnd"/>
      <w:proofErr w:type="gramEnd"/>
      <w:r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 xml:space="preserve"> = 1/27</w:t>
      </w:r>
    </w:p>
    <w:p w:rsidR="000C6485" w:rsidRPr="000C6485" w:rsidRDefault="006A5741" w:rsidP="000C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 w:themeColor="text2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>dx</w:t>
      </w:r>
      <w:proofErr w:type="gramEnd"/>
      <w:r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 xml:space="preserve"> = 1/3</w:t>
      </w:r>
    </w:p>
    <w:p w:rsidR="000C6485" w:rsidRDefault="000C6485" w:rsidP="00C26174">
      <w:pPr>
        <w:jc w:val="both"/>
        <w:rPr>
          <w:rFonts w:ascii="Courier New" w:hAnsi="Courier New" w:cs="Courier New"/>
          <w:b/>
          <w:sz w:val="20"/>
          <w:szCs w:val="20"/>
        </w:rPr>
      </w:pPr>
    </w:p>
    <w:p w:rsidR="00C26174" w:rsidRPr="000F2596" w:rsidRDefault="00C26174" w:rsidP="00C26174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F2596">
        <w:rPr>
          <w:rFonts w:ascii="Courier New" w:hAnsi="Courier New" w:cs="Courier New"/>
          <w:b/>
          <w:sz w:val="20"/>
          <w:szCs w:val="20"/>
        </w:rPr>
        <w:t>Solution</w:t>
      </w:r>
      <w:r w:rsidRPr="000F2596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F2596">
        <w:rPr>
          <w:rFonts w:ascii="Courier New" w:hAnsi="Courier New" w:cs="Courier New"/>
          <w:sz w:val="20"/>
          <w:szCs w:val="20"/>
        </w:rPr>
        <w:t xml:space="preserve">- 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>u =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Columns 1 through 10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  0.0000         0         0         0         0         0         0         0         0         0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  0.5000    0.4359    0.3800    0.3312    0.2888    0.2517    0.2194    0.1913    0.1668    0.1454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  0.8660    0.7550    0.6581    0.5737    0.5002    0.4360    0.3801    0.3313    0.2889    0.2518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  1.0000    0.8718    0.7600    0.6625    0.5775    0.5035    0.4389    0.3826    0.3335    0.2908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  0.8660    0.7550    0.6581    0.5737    0.5002    0.4360    0.3801    0.3313    0.2889    0.2518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  0.5000    0.4359    0.3800    0.3312    0.2888    0.2517    0.2194    0.1913    0.1668    0.1454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       0         0         0         0         0         0         0         0         0         0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Columns 11 through 20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       0         0         0         0         0         0         0         0         0         0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  0.1267    0.1105    0.0963    0.0840    0.0732    0.0638    0.0556    0.0485    0.0423    0.0369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  0.2195    0.1914    0.1668    0.1454    0.1268    0.1105    0.0963    0.0840    0.0732    0.0638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  0.2535    0.2210    0.1926    0.1679    0.1464    0.1276    0.1112    0.0970    0.0845    0.0737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  0.2195    0.1914    0.1668    0.1454    0.1268    0.1105    0.0963    0.0840    0.0732    0.0638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  0.1267    0.1105    0.0963    0.0840    0.0732    0.0638    0.0556    0.0485    0.0423    0.0369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       0         0         0         0         0         0         0         0         0         0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Columns 21 through 22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       0         0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  0.0321    0.0280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  0.0556    0.0485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  0.0642    0.0560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lastRenderedPageBreak/>
        <w:t xml:space="preserve">    0.0556    0.0485</w:t>
      </w:r>
    </w:p>
    <w:p w:rsidR="000C6485" w:rsidRPr="000C6485" w:rsidRDefault="000C6485" w:rsidP="000C6485">
      <w:pPr>
        <w:rPr>
          <w:rFonts w:ascii="Courier New" w:hAnsi="Courier New" w:cs="Courier New"/>
          <w:sz w:val="14"/>
          <w:szCs w:val="14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  0.0321    0.0280</w:t>
      </w:r>
    </w:p>
    <w:p w:rsidR="00C26174" w:rsidRDefault="000C6485" w:rsidP="000C6485">
      <w:pPr>
        <w:rPr>
          <w:rFonts w:ascii="Arial" w:hAnsi="Arial" w:cs="Arial"/>
          <w:sz w:val="20"/>
          <w:szCs w:val="20"/>
        </w:rPr>
      </w:pPr>
      <w:r w:rsidRPr="000C6485">
        <w:rPr>
          <w:rFonts w:ascii="Courier New" w:hAnsi="Courier New" w:cs="Courier New"/>
          <w:sz w:val="14"/>
          <w:szCs w:val="14"/>
        </w:rPr>
        <w:t xml:space="preserve">         0         0</w:t>
      </w: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pt;height:255.75pt">
            <v:imagedata r:id="rId9" o:title="Fig1" croptop="3233f" cropbottom="3368f" cropleft="4596f" cropright="1941f"/>
          </v:shape>
        </w:pict>
      </w:r>
    </w:p>
    <w:p w:rsidR="00C26174" w:rsidRDefault="00C26174" w:rsidP="00C2617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Fig1: </w:t>
      </w:r>
      <w:r w:rsidR="00ED29C5">
        <w:rPr>
          <w:rFonts w:ascii="Arial" w:hAnsi="Arial" w:cs="Arial"/>
          <w:sz w:val="20"/>
          <w:szCs w:val="20"/>
        </w:rPr>
        <w:t>Final Plot</w:t>
      </w:r>
      <w:r w:rsidRPr="00A50ABE">
        <w:rPr>
          <w:rFonts w:ascii="Arial" w:hAnsi="Arial" w:cs="Arial"/>
          <w:sz w:val="20"/>
          <w:szCs w:val="20"/>
        </w:rPr>
        <w:t xml:space="preserve"> </w:t>
      </w:r>
    </w:p>
    <w:p w:rsidR="00C26174" w:rsidRPr="000F2596" w:rsidRDefault="00C26174" w:rsidP="00C26174">
      <w:pPr>
        <w:rPr>
          <w:rFonts w:ascii="Courier New" w:hAnsi="Courier New" w:cs="Courier New"/>
        </w:rPr>
      </w:pPr>
      <w:r w:rsidRPr="000F2596">
        <w:rPr>
          <w:rFonts w:ascii="Courier New" w:hAnsi="Courier New" w:cs="Courier New"/>
          <w:b/>
        </w:rPr>
        <w:t xml:space="preserve">Q.2 </w:t>
      </w:r>
      <w:r w:rsidR="00B41D91" w:rsidRPr="00B41D91">
        <w:rPr>
          <w:rFonts w:ascii="Courier New" w:hAnsi="Courier New" w:cs="Courier New"/>
        </w:rPr>
        <w:t>Solve using Crank Nicolson Method</w:t>
      </w:r>
      <w:r w:rsidR="00B41D91">
        <w:rPr>
          <w:rFonts w:ascii="Courier New" w:hAnsi="Courier New" w:cs="Courier New"/>
        </w:rPr>
        <w:t xml:space="preserve"> and Fictitious</w:t>
      </w:r>
      <w:bookmarkStart w:id="0" w:name="_GoBack"/>
      <w:bookmarkEnd w:id="0"/>
      <w:r w:rsidR="00B41D91">
        <w:rPr>
          <w:rFonts w:ascii="Courier New" w:hAnsi="Courier New" w:cs="Courier New"/>
        </w:rPr>
        <w:t xml:space="preserve"> Method</w:t>
      </w:r>
    </w:p>
    <w:p w:rsidR="009C0795" w:rsidRDefault="000C6485" w:rsidP="000C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 w:themeColor="text2"/>
          <w:sz w:val="24"/>
          <w:szCs w:val="24"/>
          <w:lang w:val="en-IN"/>
        </w:rPr>
      </w:pPr>
      <w:proofErr w:type="gramStart"/>
      <w:r w:rsidRPr="004061A7"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>du/</w:t>
      </w:r>
      <w:proofErr w:type="spellStart"/>
      <w:r w:rsidRPr="004061A7"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>dt</w:t>
      </w:r>
      <w:proofErr w:type="spellEnd"/>
      <w:proofErr w:type="gramEnd"/>
      <w:r w:rsidRPr="004061A7"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 xml:space="preserve"> = k * d2u/dx2</w:t>
      </w:r>
    </w:p>
    <w:p w:rsidR="000C6485" w:rsidRPr="004061A7" w:rsidRDefault="000C6485" w:rsidP="000C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 w:themeColor="text2"/>
          <w:sz w:val="24"/>
          <w:szCs w:val="24"/>
          <w:lang w:val="en-IN"/>
        </w:rPr>
      </w:pPr>
      <w:proofErr w:type="gramStart"/>
      <w:r w:rsidRPr="004061A7"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>u(</w:t>
      </w:r>
      <w:proofErr w:type="gramEnd"/>
      <w:r w:rsidRPr="004061A7"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>x,0) = 1, 0 &lt; x &lt; 1</w:t>
      </w:r>
    </w:p>
    <w:p w:rsidR="000C6485" w:rsidRDefault="000C6485" w:rsidP="000C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 w:themeColor="text2"/>
          <w:sz w:val="20"/>
          <w:szCs w:val="20"/>
          <w:lang w:val="en-IN"/>
        </w:rPr>
      </w:pPr>
      <w:proofErr w:type="gramStart"/>
      <w:r w:rsidRPr="004061A7"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>u(</w:t>
      </w:r>
      <w:proofErr w:type="gramEnd"/>
      <w:r w:rsidRPr="004061A7"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>0,t) = u'(0,t), u(1,t) = -u'(1,t), t = 1</w:t>
      </w:r>
    </w:p>
    <w:p w:rsidR="006A5741" w:rsidRPr="004061A7" w:rsidRDefault="006A5741" w:rsidP="000C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 w:themeColor="text2"/>
          <w:sz w:val="24"/>
          <w:szCs w:val="24"/>
          <w:lang w:val="en-IN"/>
        </w:rPr>
      </w:pPr>
    </w:p>
    <w:p w:rsidR="000C6485" w:rsidRPr="004061A7" w:rsidRDefault="000C6485" w:rsidP="000C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 w:themeColor="text2"/>
          <w:sz w:val="24"/>
          <w:szCs w:val="24"/>
          <w:lang w:val="en-IN"/>
        </w:rPr>
      </w:pPr>
      <w:proofErr w:type="spellStart"/>
      <w:proofErr w:type="gramStart"/>
      <w:r w:rsidRPr="004061A7"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>dt</w:t>
      </w:r>
      <w:proofErr w:type="spellEnd"/>
      <w:proofErr w:type="gramEnd"/>
      <w:r w:rsidRPr="004061A7"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 xml:space="preserve"> = 0.04;</w:t>
      </w:r>
    </w:p>
    <w:p w:rsidR="000C6485" w:rsidRPr="004061A7" w:rsidRDefault="000C6485" w:rsidP="000C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 w:themeColor="text2"/>
          <w:sz w:val="24"/>
          <w:szCs w:val="24"/>
          <w:lang w:val="en-IN"/>
        </w:rPr>
      </w:pPr>
      <w:proofErr w:type="gramStart"/>
      <w:r w:rsidRPr="004061A7"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>dx</w:t>
      </w:r>
      <w:proofErr w:type="gramEnd"/>
      <w:r w:rsidRPr="004061A7">
        <w:rPr>
          <w:rFonts w:ascii="Courier New" w:hAnsi="Courier New" w:cs="Courier New"/>
          <w:color w:val="323232" w:themeColor="text2"/>
          <w:sz w:val="20"/>
          <w:szCs w:val="20"/>
          <w:lang w:val="en-IN"/>
        </w:rPr>
        <w:t xml:space="preserve"> = 0.2;</w:t>
      </w:r>
    </w:p>
    <w:p w:rsidR="000C6485" w:rsidRDefault="000C6485" w:rsidP="00CC6BE8">
      <w:pPr>
        <w:jc w:val="both"/>
        <w:rPr>
          <w:rFonts w:ascii="Courier New" w:hAnsi="Courier New" w:cs="Courier New"/>
          <w:color w:val="323232" w:themeColor="text2"/>
          <w:sz w:val="20"/>
          <w:szCs w:val="20"/>
        </w:rPr>
      </w:pPr>
      <w:r w:rsidRPr="004061A7">
        <w:rPr>
          <w:rFonts w:ascii="Courier New" w:hAnsi="Courier New" w:cs="Courier New"/>
          <w:color w:val="323232" w:themeColor="text2"/>
          <w:sz w:val="20"/>
          <w:szCs w:val="20"/>
        </w:rPr>
        <w:t>r = 1</w:t>
      </w:r>
    </w:p>
    <w:p w:rsidR="009C0795" w:rsidRDefault="009C0795" w:rsidP="009C0795">
      <w:pPr>
        <w:jc w:val="both"/>
        <w:rPr>
          <w:rFonts w:ascii="Courier New" w:hAnsi="Courier New" w:cs="Courier New"/>
          <w:color w:val="323232" w:themeColor="text2"/>
          <w:sz w:val="20"/>
          <w:szCs w:val="20"/>
        </w:rPr>
      </w:pPr>
      <w:r>
        <w:rPr>
          <w:rFonts w:ascii="Courier New" w:hAnsi="Courier New" w:cs="Courier New"/>
          <w:color w:val="323232" w:themeColor="text2"/>
          <w:sz w:val="20"/>
          <w:szCs w:val="20"/>
        </w:rPr>
        <w:t>Solution:-</w:t>
      </w: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>u =</w:t>
      </w: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Columns 1 through 9</w:t>
      </w: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0.0000         0         0         0         0         0         0         0         0</w:t>
      </w: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0.5000    0.4359    0.3800    0.3312    0.2888    0.2517    0.2194    0.1913    0.1668</w:t>
      </w: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0.8660    0.7550    0.6581    0.5737    0.5002    0.4360    0.3801    0.3313    0.2889</w:t>
      </w: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1.0000    0.8718    0.7600    0.6625    0.5775    0.5035    0.4389    0.3826    0.3335</w:t>
      </w: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0.8660    0.7550    0.6581    0.5737    0.5002    0.4360    0.3801    0.3313    0.2889</w:t>
      </w: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0.5000    0.4359    0.3800    0.3312    0.2888    0.2517    0.2194    0.1913    0.1668</w:t>
      </w: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     0         0         0         0         0         0         0         0         0</w:t>
      </w: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Columns 10 through 18</w:t>
      </w: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     0         0         0         0         0         0         0         0         0</w:t>
      </w: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0.1454    0.1267    0.1105    0.0963    0.0840    0.0732    0.0638    0.0556    0.0485</w:t>
      </w: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0.2518    0.2195    0.1914    0.1668    0.1454    0.1268    0.1105    0.0963    0.0840</w:t>
      </w: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0.2908    0.2535    0.2210    0.1926    0.1679    0.1464    0.1276    0.1112    0.0970</w:t>
      </w: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0.2518    0.2195    0.1914    0.1668    0.1454    0.1268    0.1105    0.0963    0.0840</w:t>
      </w: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0.1454    0.1267    0.1105    0.0963    0.0840    0.0732    0.0638    0.0556    0.0485</w:t>
      </w: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     0         0         0         0         0         0         0         0         0</w:t>
      </w:r>
    </w:p>
    <w:p w:rsid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Columns 19 through 22</w:t>
      </w:r>
    </w:p>
    <w:p w:rsidR="006A5741" w:rsidRPr="009C0795" w:rsidRDefault="006A5741" w:rsidP="009C0795">
      <w:pPr>
        <w:jc w:val="both"/>
        <w:rPr>
          <w:rFonts w:ascii="Courier New" w:hAnsi="Courier New" w:cs="Courier New"/>
          <w:sz w:val="16"/>
          <w:szCs w:val="16"/>
        </w:rPr>
      </w:pPr>
    </w:p>
    <w:p w:rsidR="009C0795" w:rsidRP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     0         0         0         0</w:t>
      </w:r>
    </w:p>
    <w:p w:rsidR="009C0795" w:rsidRPr="009C0795" w:rsidRDefault="009C0795" w:rsidP="009C0795">
      <w:pPr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0.0423    0.0369    0.0321    0.0280</w:t>
      </w:r>
    </w:p>
    <w:p w:rsidR="009C0795" w:rsidRPr="009C0795" w:rsidRDefault="009C0795" w:rsidP="009C0795">
      <w:pPr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0.0732    0.0638    0.0556    0.0485</w:t>
      </w:r>
    </w:p>
    <w:p w:rsidR="009C0795" w:rsidRPr="009C0795" w:rsidRDefault="009C0795" w:rsidP="009C0795">
      <w:pPr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0.0845    0.0737    0.0642    0.0560</w:t>
      </w:r>
    </w:p>
    <w:p w:rsidR="009C0795" w:rsidRPr="009C0795" w:rsidRDefault="009C0795" w:rsidP="009C0795">
      <w:pPr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0.0732    0.0638    0.0556    0.0485</w:t>
      </w:r>
    </w:p>
    <w:p w:rsidR="009C0795" w:rsidRDefault="009C0795" w:rsidP="009C0795">
      <w:pPr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0.04</w:t>
      </w:r>
      <w:r>
        <w:rPr>
          <w:rFonts w:ascii="Courier New" w:hAnsi="Courier New" w:cs="Courier New"/>
          <w:sz w:val="16"/>
          <w:szCs w:val="16"/>
        </w:rPr>
        <w:t xml:space="preserve">23    0.0369    0.0321  </w:t>
      </w:r>
      <w:r w:rsidRPr="009C079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C0795">
        <w:rPr>
          <w:rFonts w:ascii="Courier New" w:hAnsi="Courier New" w:cs="Courier New"/>
          <w:sz w:val="16"/>
          <w:szCs w:val="16"/>
        </w:rPr>
        <w:t>0.0280</w:t>
      </w:r>
    </w:p>
    <w:p w:rsidR="009C0795" w:rsidRDefault="009C0795" w:rsidP="009C0795">
      <w:pPr>
        <w:jc w:val="both"/>
        <w:rPr>
          <w:rFonts w:ascii="Courier New" w:hAnsi="Courier New" w:cs="Courier New"/>
          <w:sz w:val="16"/>
          <w:szCs w:val="16"/>
        </w:rPr>
      </w:pPr>
      <w:r w:rsidRPr="009C0795">
        <w:rPr>
          <w:rFonts w:ascii="Courier New" w:hAnsi="Courier New" w:cs="Courier New"/>
          <w:sz w:val="16"/>
          <w:szCs w:val="16"/>
        </w:rPr>
        <w:t xml:space="preserve">         0         0         0         0</w:t>
      </w:r>
    </w:p>
    <w:p w:rsidR="006A5741" w:rsidRPr="009C0795" w:rsidRDefault="006A5741" w:rsidP="009C0795">
      <w:pPr>
        <w:jc w:val="both"/>
        <w:rPr>
          <w:rFonts w:ascii="Courier New" w:hAnsi="Courier New" w:cs="Courier New"/>
          <w:sz w:val="16"/>
          <w:szCs w:val="16"/>
        </w:rPr>
      </w:pPr>
    </w:p>
    <w:p w:rsidR="00CC6BE8" w:rsidRPr="006A5741" w:rsidRDefault="004061A7" w:rsidP="006A574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16"/>
          <w:szCs w:val="16"/>
        </w:rPr>
        <w:pict>
          <v:shape id="_x0000_i1026" type="#_x0000_t75" style="width:463.7pt;height:264.95pt">
            <v:imagedata r:id="rId10" o:title="Fig2" croptop="3220f" cropbottom="3075f" cropleft="5402f" cropright="3468f"/>
          </v:shape>
        </w:pict>
      </w:r>
      <w:r w:rsidR="00CC6BE8">
        <w:rPr>
          <w:rFonts w:ascii="Arial" w:hAnsi="Arial" w:cs="Arial"/>
          <w:sz w:val="20"/>
          <w:szCs w:val="20"/>
        </w:rPr>
        <w:t>Fig</w:t>
      </w:r>
      <w:r>
        <w:rPr>
          <w:rFonts w:ascii="Arial" w:hAnsi="Arial" w:cs="Arial"/>
          <w:sz w:val="20"/>
          <w:szCs w:val="20"/>
        </w:rPr>
        <w:t>2</w:t>
      </w:r>
      <w:r w:rsidR="00CC6BE8">
        <w:rPr>
          <w:rFonts w:ascii="Arial" w:hAnsi="Arial" w:cs="Arial"/>
          <w:sz w:val="20"/>
          <w:szCs w:val="20"/>
        </w:rPr>
        <w:t>: Plot</w:t>
      </w:r>
    </w:p>
    <w:sectPr w:rsidR="00CC6BE8" w:rsidRPr="006A5741" w:rsidSect="004E26C3"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E77" w:rsidRDefault="00FB0E77" w:rsidP="009539BF">
      <w:pPr>
        <w:spacing w:after="0" w:line="240" w:lineRule="auto"/>
      </w:pPr>
      <w:r>
        <w:separator/>
      </w:r>
    </w:p>
  </w:endnote>
  <w:endnote w:type="continuationSeparator" w:id="0">
    <w:p w:rsidR="00FB0E77" w:rsidRDefault="00FB0E77" w:rsidP="0095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420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7013" w:rsidRDefault="00E27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D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27013" w:rsidRDefault="00E270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E77" w:rsidRDefault="00FB0E77" w:rsidP="009539BF">
      <w:pPr>
        <w:spacing w:after="0" w:line="240" w:lineRule="auto"/>
      </w:pPr>
      <w:r>
        <w:separator/>
      </w:r>
    </w:p>
  </w:footnote>
  <w:footnote w:type="continuationSeparator" w:id="0">
    <w:p w:rsidR="00FB0E77" w:rsidRDefault="00FB0E77" w:rsidP="00953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98"/>
    <w:rsid w:val="000272E3"/>
    <w:rsid w:val="00045007"/>
    <w:rsid w:val="000702CD"/>
    <w:rsid w:val="000C1697"/>
    <w:rsid w:val="000C335B"/>
    <w:rsid w:val="000C6485"/>
    <w:rsid w:val="000F086E"/>
    <w:rsid w:val="000F2596"/>
    <w:rsid w:val="000F43CC"/>
    <w:rsid w:val="00162B92"/>
    <w:rsid w:val="001643AD"/>
    <w:rsid w:val="00185CBC"/>
    <w:rsid w:val="00196D4B"/>
    <w:rsid w:val="001D7952"/>
    <w:rsid w:val="0021387B"/>
    <w:rsid w:val="0021457A"/>
    <w:rsid w:val="00250990"/>
    <w:rsid w:val="00264317"/>
    <w:rsid w:val="00265908"/>
    <w:rsid w:val="002B3338"/>
    <w:rsid w:val="002D6050"/>
    <w:rsid w:val="002D7ADD"/>
    <w:rsid w:val="0031310A"/>
    <w:rsid w:val="00322E55"/>
    <w:rsid w:val="003277FD"/>
    <w:rsid w:val="003735F4"/>
    <w:rsid w:val="003B1048"/>
    <w:rsid w:val="003E2B46"/>
    <w:rsid w:val="004061A7"/>
    <w:rsid w:val="004E1CB8"/>
    <w:rsid w:val="004E26C3"/>
    <w:rsid w:val="004F1A00"/>
    <w:rsid w:val="00505AA8"/>
    <w:rsid w:val="00511415"/>
    <w:rsid w:val="00516B77"/>
    <w:rsid w:val="00520A20"/>
    <w:rsid w:val="00555760"/>
    <w:rsid w:val="00594410"/>
    <w:rsid w:val="005A7F4D"/>
    <w:rsid w:val="005B3A86"/>
    <w:rsid w:val="005D7A7D"/>
    <w:rsid w:val="00606D65"/>
    <w:rsid w:val="006A5741"/>
    <w:rsid w:val="006B2D3A"/>
    <w:rsid w:val="0070077C"/>
    <w:rsid w:val="007078F0"/>
    <w:rsid w:val="007374BF"/>
    <w:rsid w:val="0074398D"/>
    <w:rsid w:val="007A2E59"/>
    <w:rsid w:val="007A60E4"/>
    <w:rsid w:val="007B6CC2"/>
    <w:rsid w:val="00806091"/>
    <w:rsid w:val="00815E40"/>
    <w:rsid w:val="008455B8"/>
    <w:rsid w:val="008618C7"/>
    <w:rsid w:val="008D3116"/>
    <w:rsid w:val="008F3DD7"/>
    <w:rsid w:val="00902FE5"/>
    <w:rsid w:val="00944C98"/>
    <w:rsid w:val="009539BF"/>
    <w:rsid w:val="009B4F29"/>
    <w:rsid w:val="009B5098"/>
    <w:rsid w:val="009C0795"/>
    <w:rsid w:val="009F3C36"/>
    <w:rsid w:val="00A0765C"/>
    <w:rsid w:val="00A473C7"/>
    <w:rsid w:val="00A50ABE"/>
    <w:rsid w:val="00A569BB"/>
    <w:rsid w:val="00A823BF"/>
    <w:rsid w:val="00A90737"/>
    <w:rsid w:val="00A966FE"/>
    <w:rsid w:val="00AB3F7B"/>
    <w:rsid w:val="00AE43C2"/>
    <w:rsid w:val="00B11708"/>
    <w:rsid w:val="00B22CEA"/>
    <w:rsid w:val="00B41D91"/>
    <w:rsid w:val="00C138F4"/>
    <w:rsid w:val="00C26174"/>
    <w:rsid w:val="00C3676C"/>
    <w:rsid w:val="00C76754"/>
    <w:rsid w:val="00CA2DD5"/>
    <w:rsid w:val="00CC6BE8"/>
    <w:rsid w:val="00CF103B"/>
    <w:rsid w:val="00D31C9B"/>
    <w:rsid w:val="00D8336B"/>
    <w:rsid w:val="00E0674E"/>
    <w:rsid w:val="00E120AB"/>
    <w:rsid w:val="00E1477B"/>
    <w:rsid w:val="00E27013"/>
    <w:rsid w:val="00E40237"/>
    <w:rsid w:val="00E40780"/>
    <w:rsid w:val="00E86BD9"/>
    <w:rsid w:val="00ED29C5"/>
    <w:rsid w:val="00ED428D"/>
    <w:rsid w:val="00EF102D"/>
    <w:rsid w:val="00F128AC"/>
    <w:rsid w:val="00F3545B"/>
    <w:rsid w:val="00F63B20"/>
    <w:rsid w:val="00F86653"/>
    <w:rsid w:val="00FB0E77"/>
    <w:rsid w:val="00FC3774"/>
    <w:rsid w:val="00FE249B"/>
    <w:rsid w:val="00F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F138B-DC26-4365-A8A7-97344CF7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02D"/>
    <w:rPr>
      <w:color w:val="808080"/>
    </w:rPr>
  </w:style>
  <w:style w:type="table" w:styleId="TableGrid">
    <w:name w:val="Table Grid"/>
    <w:basedOn w:val="TableNormal"/>
    <w:uiPriority w:val="39"/>
    <w:rsid w:val="007A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h">
    <w:name w:val="Math"/>
    <w:basedOn w:val="Normal"/>
    <w:link w:val="MathChar"/>
    <w:qFormat/>
    <w:rsid w:val="00F86653"/>
    <w:pPr>
      <w:spacing w:after="0" w:line="240" w:lineRule="auto"/>
      <w:jc w:val="center"/>
    </w:pPr>
    <w:rPr>
      <w:rFonts w:ascii="Cambria Math" w:hAnsi="Cambria Math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MathChar">
    <w:name w:val="Math Char"/>
    <w:basedOn w:val="DefaultParagraphFont"/>
    <w:link w:val="Math"/>
    <w:rsid w:val="00F86653"/>
    <w:rPr>
      <w:rFonts w:ascii="Cambria Math" w:hAnsi="Cambria Math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39BF"/>
  </w:style>
  <w:style w:type="paragraph" w:styleId="Footer">
    <w:name w:val="footer"/>
    <w:basedOn w:val="Normal"/>
    <w:link w:val="Foot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14AFD1-4348-4CD2-813B-9EC945F61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1443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82</cp:revision>
  <cp:lastPrinted>2016-03-13T05:38:00Z</cp:lastPrinted>
  <dcterms:created xsi:type="dcterms:W3CDTF">2016-01-20T09:46:00Z</dcterms:created>
  <dcterms:modified xsi:type="dcterms:W3CDTF">2016-03-13T05:39:00Z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