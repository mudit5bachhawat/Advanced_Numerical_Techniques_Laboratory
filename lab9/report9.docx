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CE5BD7">
        <w:rPr>
          <w:rFonts w:ascii="Arial" w:hAnsi="Arial" w:cs="Arial"/>
          <w:sz w:val="28"/>
          <w:szCs w:val="28"/>
        </w:rPr>
        <w:t>9</w:t>
      </w:r>
    </w:p>
    <w:p w:rsidR="00CE5BD7" w:rsidRPr="00CE5BD7" w:rsidRDefault="00C26174" w:rsidP="00CE5BD7">
      <w:pPr>
        <w:rPr>
          <w:rFonts w:ascii="Courier New" w:hAnsi="Courier New" w:cs="Courier New"/>
          <w:lang w:val="en-IN"/>
        </w:rPr>
      </w:pPr>
      <w:r w:rsidRPr="00B41D91">
        <w:rPr>
          <w:rFonts w:ascii="Courier New" w:hAnsi="Courier New" w:cs="Courier New"/>
          <w:b/>
        </w:rPr>
        <w:t xml:space="preserve">Q.1 </w:t>
      </w:r>
      <w:r w:rsidR="00CE5BD7" w:rsidRPr="00CE5BD7">
        <w:rPr>
          <w:rFonts w:ascii="Courier New" w:hAnsi="Courier New" w:cs="Courier New"/>
          <w:lang w:val="en-IN"/>
        </w:rPr>
        <w:t xml:space="preserve">Solve </w:t>
      </w:r>
      <w:bookmarkStart w:id="0" w:name="_GoBack"/>
      <w:bookmarkEnd w:id="0"/>
      <w:r w:rsidR="00CE5BD7" w:rsidRPr="00CE5BD7">
        <w:rPr>
          <w:rFonts w:ascii="Courier New" w:hAnsi="Courier New" w:cs="Courier New"/>
          <w:lang w:val="en-IN"/>
        </w:rPr>
        <w:t>using Line by Line Algorithm</w:t>
      </w:r>
    </w:p>
    <w:p w:rsidR="00CE5BD7" w:rsidRDefault="00CE5BD7" w:rsidP="00CE5BD7">
      <w:pPr>
        <w:rPr>
          <w:rFonts w:ascii="Courier New" w:hAnsi="Courier New" w:cs="Courier New"/>
          <w:lang w:val="en-IN"/>
        </w:rPr>
      </w:pPr>
    </w:p>
    <w:p w:rsidR="00CE5BD7" w:rsidRPr="00CE5BD7" w:rsidRDefault="00CE5BD7" w:rsidP="00CE5BD7">
      <w:pPr>
        <w:rPr>
          <w:rFonts w:ascii="Courier New" w:hAnsi="Courier New" w:cs="Courier New"/>
          <w:lang w:val="en-IN"/>
        </w:rPr>
      </w:pPr>
      <w:r w:rsidRPr="00CE5BD7">
        <w:rPr>
          <w:rFonts w:ascii="Courier New" w:hAnsi="Courier New" w:cs="Courier New"/>
          <w:lang w:val="en-IN"/>
        </w:rPr>
        <w:t>d2u/dx2 + d2u/dy2 = x^2 + y^2</w:t>
      </w:r>
    </w:p>
    <w:p w:rsidR="00CE5BD7" w:rsidRPr="00CE5BD7" w:rsidRDefault="00CE5BD7" w:rsidP="00CE5BD7">
      <w:pPr>
        <w:rPr>
          <w:rFonts w:ascii="Courier New" w:hAnsi="Courier New" w:cs="Courier New"/>
          <w:lang w:val="en-IN"/>
        </w:rPr>
      </w:pPr>
      <w:r w:rsidRPr="00CE5BD7">
        <w:rPr>
          <w:rFonts w:ascii="Courier New" w:hAnsi="Courier New" w:cs="Courier New"/>
          <w:lang w:val="en-IN"/>
        </w:rPr>
        <w:t>u(x ,y) = 0 for 0 &lt;= x,y &lt;= 1</w:t>
      </w:r>
    </w:p>
    <w:p w:rsidR="00CE5BD7" w:rsidRPr="00CE5BD7" w:rsidRDefault="00CE5BD7" w:rsidP="00CE5BD7">
      <w:pPr>
        <w:rPr>
          <w:rFonts w:ascii="Courier New" w:hAnsi="Courier New" w:cs="Courier New"/>
          <w:lang w:val="en-IN"/>
        </w:rPr>
      </w:pPr>
      <w:r w:rsidRPr="00CE5BD7">
        <w:rPr>
          <w:rFonts w:ascii="Courier New" w:hAnsi="Courier New" w:cs="Courier New"/>
          <w:lang w:val="en-IN"/>
        </w:rPr>
        <w:t>h = 1/4</w:t>
      </w:r>
    </w:p>
    <w:p w:rsidR="000C6485" w:rsidRDefault="000C6485" w:rsidP="00CE5BD7">
      <w:pPr>
        <w:rPr>
          <w:rFonts w:ascii="Courier New" w:hAnsi="Courier New" w:cs="Courier New"/>
          <w:b/>
          <w:sz w:val="20"/>
          <w:szCs w:val="20"/>
        </w:rPr>
      </w:pPr>
    </w:p>
    <w:p w:rsidR="00C26174" w:rsidRPr="000F2596" w:rsidRDefault="00C26174" w:rsidP="00C26174">
      <w:pPr>
        <w:jc w:val="both"/>
        <w:rPr>
          <w:rFonts w:ascii="Courier New" w:hAnsi="Courier New" w:cs="Courier New"/>
          <w:sz w:val="20"/>
          <w:szCs w:val="20"/>
        </w:rPr>
      </w:pPr>
      <w:r w:rsidRPr="000F2596">
        <w:rPr>
          <w:rFonts w:ascii="Courier New" w:hAnsi="Courier New" w:cs="Courier New"/>
          <w:b/>
          <w:sz w:val="20"/>
          <w:szCs w:val="20"/>
        </w:rPr>
        <w:t>Solution</w:t>
      </w:r>
      <w:r w:rsidRPr="000F2596">
        <w:rPr>
          <w:rFonts w:ascii="Courier New" w:hAnsi="Courier New" w:cs="Courier New"/>
          <w:sz w:val="20"/>
          <w:szCs w:val="20"/>
        </w:rPr>
        <w:t xml:space="preserve"> :- </w:t>
      </w: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>u =</w:t>
      </w: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 xml:space="preserve">         0         0         0         0         0</w:t>
      </w: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 xml:space="preserve">         0   -0.0142   -0.0246   -0.0254         0</w:t>
      </w: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 xml:space="preserve">         0   -0.0246   -0.0391   -0.0379         0</w:t>
      </w:r>
    </w:p>
    <w:p w:rsidR="00CE5BD7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 xml:space="preserve">         0   -0.0254   -0.0379   -0.0366         0</w:t>
      </w:r>
    </w:p>
    <w:p w:rsidR="00462F22" w:rsidRPr="00CE5BD7" w:rsidRDefault="00CE5BD7" w:rsidP="00CE5BD7">
      <w:pPr>
        <w:rPr>
          <w:rFonts w:ascii="Courier New" w:hAnsi="Courier New" w:cs="Courier New"/>
          <w:sz w:val="18"/>
          <w:szCs w:val="18"/>
        </w:rPr>
      </w:pPr>
      <w:r w:rsidRPr="00CE5BD7">
        <w:rPr>
          <w:rFonts w:ascii="Courier New" w:hAnsi="Courier New" w:cs="Courier New"/>
          <w:sz w:val="18"/>
          <w:szCs w:val="18"/>
        </w:rPr>
        <w:t xml:space="preserve">         0         0         0         0         0</w:t>
      </w:r>
    </w:p>
    <w:p w:rsidR="00CE5BD7" w:rsidRDefault="00CE5BD7" w:rsidP="00CE5BD7">
      <w:pPr>
        <w:rPr>
          <w:rFonts w:ascii="Courier New" w:hAnsi="Courier New" w:cs="Courier New"/>
          <w:sz w:val="14"/>
          <w:szCs w:val="14"/>
        </w:rPr>
      </w:pPr>
    </w:p>
    <w:p w:rsidR="00C26174" w:rsidRDefault="00CE5BD7" w:rsidP="00CE5BD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pt;height:268.7pt">
            <v:imagedata r:id="rId9" o:title="Problem1"/>
          </v:shape>
        </w:pict>
      </w:r>
    </w:p>
    <w:p w:rsidR="00462F22" w:rsidRPr="00CE5BD7" w:rsidRDefault="00C26174" w:rsidP="00CE5BD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Fig1: </w:t>
      </w:r>
      <w:r w:rsidR="00ED29C5">
        <w:rPr>
          <w:rFonts w:ascii="Arial" w:hAnsi="Arial" w:cs="Arial"/>
          <w:sz w:val="20"/>
          <w:szCs w:val="20"/>
        </w:rPr>
        <w:t>Final Plot</w:t>
      </w:r>
    </w:p>
    <w:sectPr w:rsidR="00462F22" w:rsidRPr="00CE5BD7" w:rsidSect="004E26C3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52" w:rsidRDefault="00757A52" w:rsidP="009539BF">
      <w:pPr>
        <w:spacing w:after="0" w:line="240" w:lineRule="auto"/>
      </w:pPr>
      <w:r>
        <w:separator/>
      </w:r>
    </w:p>
  </w:endnote>
  <w:endnote w:type="continuationSeparator" w:id="0">
    <w:p w:rsidR="00757A52" w:rsidRDefault="00757A52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013" w:rsidRDefault="00E27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B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7013" w:rsidRDefault="00E27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52" w:rsidRDefault="00757A52" w:rsidP="009539BF">
      <w:pPr>
        <w:spacing w:after="0" w:line="240" w:lineRule="auto"/>
      </w:pPr>
      <w:r>
        <w:separator/>
      </w:r>
    </w:p>
  </w:footnote>
  <w:footnote w:type="continuationSeparator" w:id="0">
    <w:p w:rsidR="00757A52" w:rsidRDefault="00757A52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C6485"/>
    <w:rsid w:val="000F086E"/>
    <w:rsid w:val="000F2596"/>
    <w:rsid w:val="000F43CC"/>
    <w:rsid w:val="00162B92"/>
    <w:rsid w:val="001643AD"/>
    <w:rsid w:val="00185CBC"/>
    <w:rsid w:val="00196D4B"/>
    <w:rsid w:val="001D7952"/>
    <w:rsid w:val="0021387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061A7"/>
    <w:rsid w:val="00462F22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5D7A7D"/>
    <w:rsid w:val="00606D65"/>
    <w:rsid w:val="006A5741"/>
    <w:rsid w:val="006B2D3A"/>
    <w:rsid w:val="0070077C"/>
    <w:rsid w:val="007078F0"/>
    <w:rsid w:val="007374BF"/>
    <w:rsid w:val="0074398D"/>
    <w:rsid w:val="00757A52"/>
    <w:rsid w:val="007A2E59"/>
    <w:rsid w:val="007A60E4"/>
    <w:rsid w:val="007B6CC2"/>
    <w:rsid w:val="00806091"/>
    <w:rsid w:val="00815E40"/>
    <w:rsid w:val="008455B8"/>
    <w:rsid w:val="008469B5"/>
    <w:rsid w:val="008618C7"/>
    <w:rsid w:val="008D3116"/>
    <w:rsid w:val="008F3DD7"/>
    <w:rsid w:val="00902FE5"/>
    <w:rsid w:val="00944C98"/>
    <w:rsid w:val="009539BF"/>
    <w:rsid w:val="009B4F29"/>
    <w:rsid w:val="009B5098"/>
    <w:rsid w:val="009C0795"/>
    <w:rsid w:val="009F3C36"/>
    <w:rsid w:val="00A0765C"/>
    <w:rsid w:val="00A473C7"/>
    <w:rsid w:val="00A50ABE"/>
    <w:rsid w:val="00A569BB"/>
    <w:rsid w:val="00A823BF"/>
    <w:rsid w:val="00A90737"/>
    <w:rsid w:val="00A966FE"/>
    <w:rsid w:val="00AB3F7B"/>
    <w:rsid w:val="00AE43C2"/>
    <w:rsid w:val="00B11708"/>
    <w:rsid w:val="00B22CEA"/>
    <w:rsid w:val="00B41D91"/>
    <w:rsid w:val="00C138F4"/>
    <w:rsid w:val="00C26174"/>
    <w:rsid w:val="00C3676C"/>
    <w:rsid w:val="00C76754"/>
    <w:rsid w:val="00CA2DD5"/>
    <w:rsid w:val="00CC6BE8"/>
    <w:rsid w:val="00CE5BD7"/>
    <w:rsid w:val="00CF103B"/>
    <w:rsid w:val="00D31C9B"/>
    <w:rsid w:val="00D82B1A"/>
    <w:rsid w:val="00D8336B"/>
    <w:rsid w:val="00DA0705"/>
    <w:rsid w:val="00E0674E"/>
    <w:rsid w:val="00E120AB"/>
    <w:rsid w:val="00E1477B"/>
    <w:rsid w:val="00E27013"/>
    <w:rsid w:val="00E40237"/>
    <w:rsid w:val="00E40780"/>
    <w:rsid w:val="00E86BD9"/>
    <w:rsid w:val="00EB1306"/>
    <w:rsid w:val="00ED29C5"/>
    <w:rsid w:val="00ED428D"/>
    <w:rsid w:val="00EE5079"/>
    <w:rsid w:val="00EF102D"/>
    <w:rsid w:val="00F128AC"/>
    <w:rsid w:val="00F3545B"/>
    <w:rsid w:val="00F63B20"/>
    <w:rsid w:val="00F86653"/>
    <w:rsid w:val="00FB0E77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9411C-5C25-4122-97ED-4183F7AC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1458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87</cp:revision>
  <cp:lastPrinted>2016-04-05T05:27:00Z</cp:lastPrinted>
  <dcterms:created xsi:type="dcterms:W3CDTF">2016-01-20T09:46:00Z</dcterms:created>
  <dcterms:modified xsi:type="dcterms:W3CDTF">2016-04-05T05:27:00Z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