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C98" w:rsidRPr="00D31C9B" w:rsidRDefault="00944C98" w:rsidP="00D31C9B">
      <w:pPr>
        <w:pStyle w:val="Title"/>
        <w:pBdr>
          <w:bottom w:val="single" w:sz="4" w:space="1" w:color="auto"/>
        </w:pBdr>
        <w:jc w:val="center"/>
        <w:rPr>
          <w:rFonts w:ascii="Arial" w:hAnsi="Arial" w:cs="Arial"/>
          <w:sz w:val="38"/>
          <w:szCs w:val="38"/>
        </w:rPr>
      </w:pPr>
      <w:r w:rsidRPr="00D31C9B">
        <w:rPr>
          <w:rFonts w:ascii="Arial" w:hAnsi="Arial" w:cs="Arial"/>
          <w:sz w:val="38"/>
          <w:szCs w:val="38"/>
        </w:rPr>
        <w:t>Advance Numerical</w:t>
      </w:r>
      <w:r w:rsidR="00D31C9B" w:rsidRPr="00D31C9B">
        <w:rPr>
          <w:rFonts w:ascii="Arial" w:hAnsi="Arial" w:cs="Arial"/>
          <w:sz w:val="38"/>
          <w:szCs w:val="38"/>
        </w:rPr>
        <w:t xml:space="preserve"> Technique</w:t>
      </w:r>
      <w:r w:rsidRPr="00D31C9B">
        <w:rPr>
          <w:rFonts w:ascii="Arial" w:hAnsi="Arial" w:cs="Arial"/>
          <w:sz w:val="38"/>
          <w:szCs w:val="38"/>
        </w:rPr>
        <w:t xml:space="preserve"> Laboratory</w:t>
      </w:r>
    </w:p>
    <w:p w:rsidR="006B2D3A" w:rsidRPr="00D31C9B" w:rsidRDefault="007A60E4" w:rsidP="007A60E4">
      <w:pPr>
        <w:pBdr>
          <w:bottom w:val="single" w:sz="4" w:space="1" w:color="auto"/>
        </w:pBdr>
        <w:tabs>
          <w:tab w:val="left" w:pos="4178"/>
          <w:tab w:val="center" w:pos="4680"/>
        </w:tabs>
        <w:spacing w:before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944C98" w:rsidRPr="00D31C9B">
        <w:rPr>
          <w:rFonts w:ascii="Arial" w:hAnsi="Arial" w:cs="Arial"/>
          <w:sz w:val="28"/>
          <w:szCs w:val="28"/>
        </w:rPr>
        <w:t xml:space="preserve">Lab </w:t>
      </w:r>
      <w:r w:rsidR="000F2596">
        <w:rPr>
          <w:rFonts w:ascii="Arial" w:hAnsi="Arial" w:cs="Arial"/>
          <w:sz w:val="28"/>
          <w:szCs w:val="28"/>
        </w:rPr>
        <w:t>5</w:t>
      </w:r>
    </w:p>
    <w:p w:rsidR="00C26174" w:rsidRPr="00511415" w:rsidRDefault="00C26174" w:rsidP="00C26174">
      <w:pPr>
        <w:rPr>
          <w:rFonts w:ascii="Arial" w:hAnsi="Arial" w:cs="Arial"/>
        </w:rPr>
      </w:pPr>
      <w:r w:rsidRPr="00511415">
        <w:rPr>
          <w:rFonts w:ascii="Arial" w:hAnsi="Arial" w:cs="Arial"/>
          <w:b/>
        </w:rPr>
        <w:t>Q</w:t>
      </w:r>
      <w:r>
        <w:rPr>
          <w:rFonts w:ascii="Arial" w:hAnsi="Arial" w:cs="Arial"/>
          <w:b/>
        </w:rPr>
        <w:t>.</w:t>
      </w:r>
      <w:r w:rsidRPr="00511415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 xml:space="preserve"> </w:t>
      </w:r>
      <w:r w:rsidRPr="00511415">
        <w:rPr>
          <w:rFonts w:ascii="Arial" w:hAnsi="Arial" w:cs="Arial"/>
        </w:rPr>
        <w:t xml:space="preserve">Solve </w:t>
      </w:r>
      <w:r w:rsidR="00F63B20">
        <w:rPr>
          <w:rFonts w:ascii="Arial" w:hAnsi="Arial" w:cs="Arial"/>
        </w:rPr>
        <w:t>using BTCS</w:t>
      </w:r>
      <w:bookmarkStart w:id="0" w:name="_GoBack"/>
      <w:bookmarkEnd w:id="0"/>
    </w:p>
    <w:p w:rsidR="000F2596" w:rsidRPr="000F2596" w:rsidRDefault="000F2596" w:rsidP="000F2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IN"/>
        </w:rPr>
      </w:pPr>
      <w:r w:rsidRPr="000F2596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t xml:space="preserve"> </w:t>
      </w:r>
      <w:proofErr w:type="gramStart"/>
      <w:r w:rsidRPr="000F2596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t>du/</w:t>
      </w:r>
      <w:proofErr w:type="spellStart"/>
      <w:r w:rsidRPr="000F2596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t>dt</w:t>
      </w:r>
      <w:proofErr w:type="spellEnd"/>
      <w:proofErr w:type="gramEnd"/>
      <w:r w:rsidRPr="000F2596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t xml:space="preserve"> = k * d2u/dx2</w:t>
      </w:r>
    </w:p>
    <w:p w:rsidR="000F2596" w:rsidRPr="000F2596" w:rsidRDefault="000F2596" w:rsidP="000F2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IN"/>
        </w:rPr>
      </w:pPr>
      <w:r w:rsidRPr="000F2596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t xml:space="preserve"> </w:t>
      </w:r>
      <w:proofErr w:type="gramStart"/>
      <w:r w:rsidRPr="000F2596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t>u(</w:t>
      </w:r>
      <w:proofErr w:type="gramEnd"/>
      <w:r w:rsidRPr="000F2596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t>x,0) = sin pi*x</w:t>
      </w:r>
    </w:p>
    <w:p w:rsidR="000F2596" w:rsidRDefault="000F2596" w:rsidP="000F2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IN"/>
        </w:rPr>
      </w:pPr>
      <w:r w:rsidRPr="000F2596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t xml:space="preserve"> </w:t>
      </w:r>
      <w:proofErr w:type="gramStart"/>
      <w:r w:rsidRPr="000F2596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t>u(</w:t>
      </w:r>
      <w:proofErr w:type="gramEnd"/>
      <w:r w:rsidRPr="000F2596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t xml:space="preserve">0,t) = 0, u(1,t) = 0, t = </w:t>
      </w:r>
      <w:r w:rsidR="001D7952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t>0.5</w:t>
      </w:r>
    </w:p>
    <w:p w:rsidR="001D7952" w:rsidRDefault="001D7952" w:rsidP="000F2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IN"/>
        </w:rPr>
      </w:pPr>
    </w:p>
    <w:p w:rsidR="001D7952" w:rsidRDefault="001D7952" w:rsidP="001D7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0.1;</w:t>
      </w:r>
    </w:p>
    <w:p w:rsidR="001D7952" w:rsidRDefault="001D7952" w:rsidP="001D79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0.02;</w:t>
      </w:r>
    </w:p>
    <w:p w:rsidR="000F2596" w:rsidRPr="000F2596" w:rsidRDefault="000F2596" w:rsidP="000F2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IN"/>
        </w:rPr>
      </w:pPr>
    </w:p>
    <w:p w:rsidR="00C26174" w:rsidRPr="000F2596" w:rsidRDefault="00C26174" w:rsidP="00C26174">
      <w:pPr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0F2596">
        <w:rPr>
          <w:rFonts w:ascii="Courier New" w:hAnsi="Courier New" w:cs="Courier New"/>
          <w:b/>
          <w:sz w:val="20"/>
          <w:szCs w:val="20"/>
        </w:rPr>
        <w:t>Solution</w:t>
      </w:r>
      <w:r w:rsidRPr="000F2596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0F2596">
        <w:rPr>
          <w:rFonts w:ascii="Courier New" w:hAnsi="Courier New" w:cs="Courier New"/>
          <w:sz w:val="20"/>
          <w:szCs w:val="20"/>
        </w:rPr>
        <w:t xml:space="preserve">- </w:t>
      </w:r>
    </w:p>
    <w:p w:rsidR="00C26174" w:rsidRPr="00CC6BE8" w:rsidRDefault="00C26174" w:rsidP="00C26174">
      <w:pPr>
        <w:rPr>
          <w:rFonts w:ascii="Arial" w:hAnsi="Arial" w:cs="Arial"/>
          <w:sz w:val="16"/>
          <w:szCs w:val="16"/>
        </w:rPr>
      </w:pP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>u =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     0         0         0         0         0         0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0.0628    0.0316    0.0159    0.0080    0.0040    0.0020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0.1253    0.0631    0.0318    0.0160    0.0080    0.0041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0.1874    0.0943    0.0475    0.0239    0.0120    0.0061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0.2487    0.1252    0.0630    0.0317    0.0160    0.0080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0.3090    0.1555    0.0783    0.0394    0.0198    0.0100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0.3681    0.1853    0.0933    0.0470    0.0236    0.0119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0.4258    0.2143    0.1079    0.0543    0.0273    0.0138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0.4818    0.2425    0.1221    0.0614    0.0309    0.0156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0.5358    0.2697    0.1358    0.0683    0.0344    0.0173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0.5878    0.2959    0.1489    0.0750    0.0377    0.0190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0.6374    0.3209    0.1615    0.0813    0.0409    0.0206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0.6845    0.3446    0.1734    0.0873    0.0439    0.0221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0.7290    0.3669    0.1847    0.0930    0.0468    0.0236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0.7705    0.3878    0.1952    0.0983    0.0495    0.0249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0.8090    0.4072    0.2050    0.1032    0.0519    0.0261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0.8443    0.4250    0.2139    0.1077    0.0542    0.0273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0.8763    0.4411    0.2220    0.1118    0.0563    0.0283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0.9048    0.4555    0.2293    0.1154    0.0581    0.0292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0.9298    0.4680    0.2356    0.1186    0.0597    0.0300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0.9511    0.4787    0.2410    0.1213    0.0611    0.0307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0.9686    0.4875    0.2454    0.1235    0.0622    0.0313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0.9823    0.4944    0.2489    0.1253    0.0631    0.0317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lastRenderedPageBreak/>
        <w:t xml:space="preserve">    0.9921    0.4994    0.2514    0.1265    0.0637    0.0321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0.9980    0.5024    0.2529    0.1273    0.0641    0.0323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1.0000    0.5034    0.2534    0.1275    0.0642    0.0323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0.9980    0.5024    0.2529    0.1273    0.0641    0.0323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0.9921    0.4994    0.2514    0.1265    0.0637    0.0321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0.9823    0.4944    0.2489    0.1253    0.0631    0.0317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0.9686    0.4875    0.2454    0.1235    0.0622    0.0313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0.9511    0.4787    0.2410    0.1213    0.0611    0.0307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0.9298    0.4680    0.2356    0.1186    0.0597    0.0300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0.9048    0.4555    0.2293    0.1154    0.0581    0.0292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0.8763    0.4411    0.2220    0.1118    0.0563    0.0283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0.8443    0.4250    0.2139    0.1077    0.0542    0.0273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0.8090    0.4072    0.2050    0.1032    0.0519    0.0261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0.7705    0.3878    0.1952    0.0983    0.0495    0.0249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0.7290    0.3669    0.1847    0.0930    0.0468    0.0236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0.6845    0.3446    0.1734    0.0873    0.0439    0.0221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0.6374    0.3209    0.1615    0.0813    0.0409    0.0206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0.5878    0.2959    0.1489    0.0750    0.0377    0.0190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0.5358    0.2697    0.1358    0.0683    0.0344    0.0173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0.4818    0.2425    0.1221    0.0614    0.0309    0.0156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0.4258    0.2143    0.1079    0.0543    0.0273    0.0138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0.3681    0.1853    0.0933    0.0470    0.0236    0.0119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0.3090    0.1555    0.0783    0.0394    0.0198    0.0100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0.2487    0.1252    0.0630    0.0317    0.0160    0.0080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0.1874    0.0943    0.0475    0.0239    0.0120    0.0061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0.1253    0.0631    0.0318    0.0160    0.0080    0.0041</w:t>
      </w:r>
    </w:p>
    <w:p w:rsidR="000F2596" w:rsidRPr="000F2596" w:rsidRDefault="000F2596" w:rsidP="000F2596">
      <w:pPr>
        <w:rPr>
          <w:rFonts w:ascii="Courier New" w:hAnsi="Courier New" w:cs="Courier New"/>
          <w:sz w:val="16"/>
          <w:szCs w:val="16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0.0628    0.0316    0.0159    0.0080    0.0040    0.0020</w:t>
      </w:r>
    </w:p>
    <w:p w:rsidR="00C26174" w:rsidRDefault="000F2596" w:rsidP="000F2596">
      <w:pPr>
        <w:rPr>
          <w:rFonts w:ascii="Arial" w:hAnsi="Arial" w:cs="Arial"/>
          <w:sz w:val="20"/>
          <w:szCs w:val="20"/>
        </w:rPr>
      </w:pPr>
      <w:r w:rsidRPr="000F2596">
        <w:rPr>
          <w:rFonts w:ascii="Courier New" w:hAnsi="Courier New" w:cs="Courier New"/>
          <w:sz w:val="16"/>
          <w:szCs w:val="16"/>
        </w:rPr>
        <w:t xml:space="preserve">         0         0         0         0         0         0</w:t>
      </w:r>
    </w:p>
    <w:p w:rsidR="00C26174" w:rsidRDefault="00F63B20" w:rsidP="00C2617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54pt">
            <v:imagedata r:id="rId9" o:title="Plot1"/>
          </v:shape>
        </w:pict>
      </w:r>
    </w:p>
    <w:p w:rsidR="00C26174" w:rsidRDefault="00C26174" w:rsidP="00C2617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Fig1: Plot at every iteration</w:t>
      </w:r>
      <w:r w:rsidRPr="00A50ABE">
        <w:rPr>
          <w:rFonts w:ascii="Arial" w:hAnsi="Arial" w:cs="Arial"/>
          <w:sz w:val="20"/>
          <w:szCs w:val="20"/>
        </w:rPr>
        <w:t xml:space="preserve"> </w:t>
      </w:r>
    </w:p>
    <w:p w:rsidR="00C26174" w:rsidRDefault="00C26174" w:rsidP="00C26174">
      <w:pPr>
        <w:rPr>
          <w:rFonts w:ascii="Arial" w:hAnsi="Arial" w:cs="Arial"/>
          <w:b/>
        </w:rPr>
      </w:pPr>
    </w:p>
    <w:p w:rsidR="00C26174" w:rsidRPr="000F2596" w:rsidRDefault="00C26174" w:rsidP="00C26174">
      <w:pPr>
        <w:rPr>
          <w:rFonts w:ascii="Courier New" w:hAnsi="Courier New" w:cs="Courier New"/>
        </w:rPr>
      </w:pPr>
      <w:r w:rsidRPr="000F2596">
        <w:rPr>
          <w:rFonts w:ascii="Courier New" w:hAnsi="Courier New" w:cs="Courier New"/>
          <w:b/>
        </w:rPr>
        <w:t xml:space="preserve">Q.2 </w:t>
      </w:r>
      <w:r w:rsidRPr="000F2596">
        <w:rPr>
          <w:rFonts w:ascii="Courier New" w:hAnsi="Courier New" w:cs="Courier New"/>
        </w:rPr>
        <w:t xml:space="preserve">Solve </w:t>
      </w:r>
    </w:p>
    <w:p w:rsidR="00CC6BE8" w:rsidRPr="000F2596" w:rsidRDefault="00CC6BE8" w:rsidP="00CC6BE8">
      <w:pPr>
        <w:jc w:val="both"/>
        <w:rPr>
          <w:rFonts w:ascii="Cambria Math" w:hAnsi="Cambria Math" w:cs="Courier New" w:hint="eastAsia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</w:rPr>
            <m:t>y''' + yy'' + 1 - (y')^2 = 0</m:t>
          </m:r>
        </m:oMath>
      </m:oMathPara>
    </w:p>
    <w:p w:rsidR="00CC6BE8" w:rsidRPr="000F2596" w:rsidRDefault="00CC6BE8" w:rsidP="00CC6BE8">
      <w:pPr>
        <w:jc w:val="both"/>
        <w:rPr>
          <w:rFonts w:ascii="Cambria Math" w:hAnsi="Cambria Math" w:cs="Courier New" w:hint="eastAsia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</w:rPr>
            <m:t>y(0) = 0, y'(0) = 0</m:t>
          </m:r>
        </m:oMath>
      </m:oMathPara>
    </w:p>
    <w:p w:rsidR="00CC6BE8" w:rsidRPr="000F2596" w:rsidRDefault="00CC6BE8" w:rsidP="00CC6BE8">
      <w:pPr>
        <w:jc w:val="both"/>
        <w:rPr>
          <w:rFonts w:ascii="Cambria Math" w:hAnsi="Cambria Math" w:cs="Courier New" w:hint="eastAsia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</w:rPr>
            <m:t>y'(10) = 1</m:t>
          </m:r>
        </m:oMath>
      </m:oMathPara>
    </w:p>
    <w:p w:rsidR="00CC6BE8" w:rsidRPr="000F2596" w:rsidRDefault="00CC6BE8" w:rsidP="00CC6BE8">
      <w:pPr>
        <w:jc w:val="both"/>
        <w:rPr>
          <w:rFonts w:ascii="Courier New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</w:rPr>
            <m:t>h = 0.1;</m:t>
          </m:r>
        </m:oMath>
      </m:oMathPara>
    </w:p>
    <w:p w:rsidR="00CC6BE8" w:rsidRPr="000F2596" w:rsidRDefault="00CC6BE8" w:rsidP="00CC6BE8">
      <w:pPr>
        <w:jc w:val="both"/>
        <w:rPr>
          <w:rFonts w:ascii="Courier New" w:hAnsi="Courier New" w:cs="Courier New"/>
        </w:rPr>
      </w:pPr>
      <w:r w:rsidRPr="000F2596">
        <w:rPr>
          <w:rFonts w:ascii="Courier New" w:hAnsi="Courier New" w:cs="Courier New"/>
        </w:rPr>
        <w:t>e = 10^-5</w:t>
      </w:r>
    </w:p>
    <w:p w:rsidR="00C26174" w:rsidRPr="000F2596" w:rsidRDefault="00C26174" w:rsidP="00CC6BE8">
      <w:pPr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0F2596">
        <w:rPr>
          <w:rFonts w:ascii="Courier New" w:hAnsi="Courier New" w:cs="Courier New"/>
          <w:b/>
          <w:sz w:val="20"/>
          <w:szCs w:val="20"/>
        </w:rPr>
        <w:t>Solution</w:t>
      </w:r>
      <w:r w:rsidRPr="000F2596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0F2596">
        <w:rPr>
          <w:rFonts w:ascii="Courier New" w:hAnsi="Courier New" w:cs="Courier New"/>
          <w:sz w:val="20"/>
          <w:szCs w:val="20"/>
        </w:rPr>
        <w:t xml:space="preserve">- </w:t>
      </w:r>
    </w:p>
    <w:p w:rsidR="00A569BB" w:rsidRPr="00A569BB" w:rsidRDefault="00A569BB" w:rsidP="00A569BB">
      <w:pPr>
        <w:rPr>
          <w:rFonts w:ascii="Courier New" w:hAnsi="Courier New" w:cs="Courier New"/>
          <w:sz w:val="16"/>
          <w:szCs w:val="16"/>
        </w:rPr>
      </w:pPr>
      <w:r w:rsidRPr="00A569BB">
        <w:rPr>
          <w:rFonts w:ascii="Courier New" w:hAnsi="Courier New" w:cs="Courier New"/>
          <w:sz w:val="16"/>
          <w:szCs w:val="16"/>
        </w:rPr>
        <w:t>w =</w:t>
      </w:r>
    </w:p>
    <w:p w:rsidR="00A569BB" w:rsidRPr="00A569BB" w:rsidRDefault="00A569BB" w:rsidP="00A569BB">
      <w:pPr>
        <w:rPr>
          <w:rFonts w:ascii="Courier New" w:hAnsi="Courier New" w:cs="Courier New"/>
          <w:sz w:val="16"/>
          <w:szCs w:val="16"/>
        </w:rPr>
      </w:pPr>
    </w:p>
    <w:p w:rsidR="00A569BB" w:rsidRPr="00A569BB" w:rsidRDefault="00A569BB" w:rsidP="00A569BB">
      <w:pPr>
        <w:rPr>
          <w:rFonts w:ascii="Courier New" w:hAnsi="Courier New" w:cs="Courier New"/>
          <w:sz w:val="16"/>
          <w:szCs w:val="16"/>
        </w:rPr>
      </w:pPr>
      <w:r w:rsidRPr="00A569BB">
        <w:rPr>
          <w:rFonts w:ascii="Courier New" w:hAnsi="Courier New" w:cs="Courier New"/>
          <w:sz w:val="16"/>
          <w:szCs w:val="16"/>
        </w:rPr>
        <w:t xml:space="preserve">  Columns 1 through 9</w:t>
      </w:r>
    </w:p>
    <w:p w:rsidR="00A569BB" w:rsidRPr="00A569BB" w:rsidRDefault="00A569BB" w:rsidP="00A569BB">
      <w:pPr>
        <w:rPr>
          <w:rFonts w:ascii="Courier New" w:hAnsi="Courier New" w:cs="Courier New"/>
          <w:sz w:val="16"/>
          <w:szCs w:val="16"/>
        </w:rPr>
      </w:pPr>
    </w:p>
    <w:p w:rsidR="00A569BB" w:rsidRPr="00A569BB" w:rsidRDefault="00A569BB" w:rsidP="00A569BB">
      <w:pPr>
        <w:rPr>
          <w:rFonts w:ascii="Courier New" w:hAnsi="Courier New" w:cs="Courier New"/>
          <w:sz w:val="16"/>
          <w:szCs w:val="16"/>
        </w:rPr>
      </w:pPr>
      <w:r w:rsidRPr="00A569BB">
        <w:rPr>
          <w:rFonts w:ascii="Courier New" w:hAnsi="Courier New" w:cs="Courier New"/>
          <w:sz w:val="16"/>
          <w:szCs w:val="16"/>
        </w:rPr>
        <w:t xml:space="preserve">         0    0.0275    0.1062    0.2286    0.3876    0.5765    0.7894    1.0205    1.2650</w:t>
      </w:r>
    </w:p>
    <w:p w:rsidR="00A569BB" w:rsidRPr="00A569BB" w:rsidRDefault="00A569BB" w:rsidP="00A569BB">
      <w:pPr>
        <w:rPr>
          <w:rFonts w:ascii="Courier New" w:hAnsi="Courier New" w:cs="Courier New"/>
          <w:sz w:val="16"/>
          <w:szCs w:val="16"/>
        </w:rPr>
      </w:pPr>
      <w:r w:rsidRPr="00A569BB">
        <w:rPr>
          <w:rFonts w:ascii="Courier New" w:hAnsi="Courier New" w:cs="Courier New"/>
          <w:sz w:val="16"/>
          <w:szCs w:val="16"/>
        </w:rPr>
        <w:t xml:space="preserve">         0    0.2750    0.5117    0.7120    0.8780    1.0119    1.1164    1.1947    1.2507</w:t>
      </w:r>
    </w:p>
    <w:p w:rsidR="00A569BB" w:rsidRPr="00A569BB" w:rsidRDefault="00A569BB" w:rsidP="00A569BB">
      <w:pPr>
        <w:rPr>
          <w:rFonts w:ascii="Courier New" w:hAnsi="Courier New" w:cs="Courier New"/>
          <w:sz w:val="16"/>
          <w:szCs w:val="16"/>
        </w:rPr>
      </w:pPr>
    </w:p>
    <w:p w:rsidR="00A569BB" w:rsidRPr="00A569BB" w:rsidRDefault="00A569BB" w:rsidP="00A569BB">
      <w:pPr>
        <w:rPr>
          <w:rFonts w:ascii="Courier New" w:hAnsi="Courier New" w:cs="Courier New"/>
          <w:sz w:val="16"/>
          <w:szCs w:val="16"/>
        </w:rPr>
      </w:pPr>
      <w:r w:rsidRPr="00A569BB">
        <w:rPr>
          <w:rFonts w:ascii="Courier New" w:hAnsi="Courier New" w:cs="Courier New"/>
          <w:sz w:val="16"/>
          <w:szCs w:val="16"/>
        </w:rPr>
        <w:t xml:space="preserve">  Columns 10 through 18</w:t>
      </w:r>
    </w:p>
    <w:p w:rsidR="00A569BB" w:rsidRPr="00A569BB" w:rsidRDefault="00A569BB" w:rsidP="00A569BB">
      <w:pPr>
        <w:rPr>
          <w:rFonts w:ascii="Courier New" w:hAnsi="Courier New" w:cs="Courier New"/>
          <w:sz w:val="16"/>
          <w:szCs w:val="16"/>
        </w:rPr>
      </w:pPr>
    </w:p>
    <w:p w:rsidR="00A569BB" w:rsidRPr="00A569BB" w:rsidRDefault="00A569BB" w:rsidP="00A569BB">
      <w:pPr>
        <w:rPr>
          <w:rFonts w:ascii="Courier New" w:hAnsi="Courier New" w:cs="Courier New"/>
          <w:sz w:val="16"/>
          <w:szCs w:val="16"/>
        </w:rPr>
      </w:pPr>
      <w:r w:rsidRPr="00A569BB">
        <w:rPr>
          <w:rFonts w:ascii="Courier New" w:hAnsi="Courier New" w:cs="Courier New"/>
          <w:sz w:val="16"/>
          <w:szCs w:val="16"/>
        </w:rPr>
        <w:t xml:space="preserve">    1.5189    1.7788    2.0423    2.3073    2.5726    2.8374    3.1011    3.3633    3.6239</w:t>
      </w:r>
    </w:p>
    <w:p w:rsidR="00A569BB" w:rsidRPr="00A569BB" w:rsidRDefault="00A569BB" w:rsidP="00A569BB">
      <w:pPr>
        <w:rPr>
          <w:rFonts w:ascii="Courier New" w:hAnsi="Courier New" w:cs="Courier New"/>
          <w:sz w:val="16"/>
          <w:szCs w:val="16"/>
        </w:rPr>
      </w:pPr>
      <w:r w:rsidRPr="00A569BB">
        <w:rPr>
          <w:rFonts w:ascii="Courier New" w:hAnsi="Courier New" w:cs="Courier New"/>
          <w:sz w:val="16"/>
          <w:szCs w:val="16"/>
        </w:rPr>
        <w:t xml:space="preserve">    1.2882    1.3111    1.3231    1.3273    1.3262    1.3216    1.3150    1.3072    1.2987</w:t>
      </w:r>
    </w:p>
    <w:p w:rsidR="00A569BB" w:rsidRPr="00A569BB" w:rsidRDefault="00A569BB" w:rsidP="00A569BB">
      <w:pPr>
        <w:rPr>
          <w:rFonts w:ascii="Courier New" w:hAnsi="Courier New" w:cs="Courier New"/>
          <w:sz w:val="16"/>
          <w:szCs w:val="16"/>
        </w:rPr>
      </w:pPr>
    </w:p>
    <w:p w:rsidR="00A569BB" w:rsidRPr="00A569BB" w:rsidRDefault="00A569BB" w:rsidP="00A569BB">
      <w:pPr>
        <w:rPr>
          <w:rFonts w:ascii="Courier New" w:hAnsi="Courier New" w:cs="Courier New"/>
          <w:sz w:val="16"/>
          <w:szCs w:val="16"/>
        </w:rPr>
      </w:pPr>
      <w:r w:rsidRPr="00A569BB">
        <w:rPr>
          <w:rFonts w:ascii="Courier New" w:hAnsi="Courier New" w:cs="Courier New"/>
          <w:sz w:val="16"/>
          <w:szCs w:val="16"/>
        </w:rPr>
        <w:t xml:space="preserve">  Columns 19 through 27</w:t>
      </w:r>
    </w:p>
    <w:p w:rsidR="00A569BB" w:rsidRPr="00A569BB" w:rsidRDefault="00A569BB" w:rsidP="00A569BB">
      <w:pPr>
        <w:rPr>
          <w:rFonts w:ascii="Courier New" w:hAnsi="Courier New" w:cs="Courier New"/>
          <w:sz w:val="16"/>
          <w:szCs w:val="16"/>
        </w:rPr>
      </w:pPr>
    </w:p>
    <w:p w:rsidR="00A569BB" w:rsidRPr="00A569BB" w:rsidRDefault="00A569BB" w:rsidP="00A569BB">
      <w:pPr>
        <w:rPr>
          <w:rFonts w:ascii="Courier New" w:hAnsi="Courier New" w:cs="Courier New"/>
          <w:sz w:val="16"/>
          <w:szCs w:val="16"/>
        </w:rPr>
      </w:pPr>
      <w:r w:rsidRPr="00A569BB">
        <w:rPr>
          <w:rFonts w:ascii="Courier New" w:hAnsi="Courier New" w:cs="Courier New"/>
          <w:sz w:val="16"/>
          <w:szCs w:val="16"/>
        </w:rPr>
        <w:t xml:space="preserve">    3.8828    4.1398    4.3951    4.6486    4.9002    5.1501    5.3981    5.6443    5.8887</w:t>
      </w:r>
    </w:p>
    <w:p w:rsidR="00A569BB" w:rsidRPr="00A569BB" w:rsidRDefault="00A569BB" w:rsidP="00A569BB">
      <w:pPr>
        <w:rPr>
          <w:rFonts w:ascii="Courier New" w:hAnsi="Courier New" w:cs="Courier New"/>
          <w:sz w:val="16"/>
          <w:szCs w:val="16"/>
        </w:rPr>
      </w:pPr>
      <w:r w:rsidRPr="00A569BB">
        <w:rPr>
          <w:rFonts w:ascii="Courier New" w:hAnsi="Courier New" w:cs="Courier New"/>
          <w:sz w:val="16"/>
          <w:szCs w:val="16"/>
        </w:rPr>
        <w:t xml:space="preserve">    1.2899    1.2809    1.2719    1.2628    1.2537    1.2447    1.2356    1.2265    1.2174</w:t>
      </w:r>
    </w:p>
    <w:p w:rsidR="00A569BB" w:rsidRPr="00A569BB" w:rsidRDefault="00A569BB" w:rsidP="00A569BB">
      <w:pPr>
        <w:rPr>
          <w:rFonts w:ascii="Courier New" w:hAnsi="Courier New" w:cs="Courier New"/>
          <w:sz w:val="16"/>
          <w:szCs w:val="16"/>
        </w:rPr>
      </w:pPr>
    </w:p>
    <w:p w:rsidR="00A569BB" w:rsidRPr="00A569BB" w:rsidRDefault="00A569BB" w:rsidP="00A569BB">
      <w:pPr>
        <w:rPr>
          <w:rFonts w:ascii="Courier New" w:hAnsi="Courier New" w:cs="Courier New"/>
          <w:sz w:val="16"/>
          <w:szCs w:val="16"/>
        </w:rPr>
      </w:pPr>
      <w:r w:rsidRPr="00A569BB">
        <w:rPr>
          <w:rFonts w:ascii="Courier New" w:hAnsi="Courier New" w:cs="Courier New"/>
          <w:sz w:val="16"/>
          <w:szCs w:val="16"/>
        </w:rPr>
        <w:t xml:space="preserve">  Columns 28 through 36</w:t>
      </w:r>
    </w:p>
    <w:p w:rsidR="00A569BB" w:rsidRPr="00A569BB" w:rsidRDefault="00A569BB" w:rsidP="00A569BB">
      <w:pPr>
        <w:rPr>
          <w:rFonts w:ascii="Courier New" w:hAnsi="Courier New" w:cs="Courier New"/>
          <w:sz w:val="16"/>
          <w:szCs w:val="16"/>
        </w:rPr>
      </w:pPr>
    </w:p>
    <w:p w:rsidR="00A569BB" w:rsidRPr="00A569BB" w:rsidRDefault="00A569BB" w:rsidP="00A569BB">
      <w:pPr>
        <w:rPr>
          <w:rFonts w:ascii="Courier New" w:hAnsi="Courier New" w:cs="Courier New"/>
          <w:sz w:val="16"/>
          <w:szCs w:val="16"/>
        </w:rPr>
      </w:pPr>
      <w:r w:rsidRPr="00A569BB">
        <w:rPr>
          <w:rFonts w:ascii="Courier New" w:hAnsi="Courier New" w:cs="Courier New"/>
          <w:sz w:val="16"/>
          <w:szCs w:val="16"/>
        </w:rPr>
        <w:t xml:space="preserve">    6.1313    6.3720    6.6110    6.8481    7.0834    7.3169    7.5486    7.7785    8.0065</w:t>
      </w:r>
    </w:p>
    <w:p w:rsidR="00A569BB" w:rsidRPr="00A569BB" w:rsidRDefault="00A569BB" w:rsidP="00A569BB">
      <w:pPr>
        <w:rPr>
          <w:rFonts w:ascii="Courier New" w:hAnsi="Courier New" w:cs="Courier New"/>
          <w:sz w:val="16"/>
          <w:szCs w:val="16"/>
        </w:rPr>
      </w:pPr>
      <w:r w:rsidRPr="00A569BB">
        <w:rPr>
          <w:rFonts w:ascii="Courier New" w:hAnsi="Courier New" w:cs="Courier New"/>
          <w:sz w:val="16"/>
          <w:szCs w:val="16"/>
        </w:rPr>
        <w:t xml:space="preserve">    1.2083    1.1993    1.1902    1.1811    1.1720    1.1630    1.1539    1.1448    1.1358</w:t>
      </w:r>
    </w:p>
    <w:p w:rsidR="00A569BB" w:rsidRPr="00A569BB" w:rsidRDefault="00A569BB" w:rsidP="00A569BB">
      <w:pPr>
        <w:rPr>
          <w:rFonts w:ascii="Courier New" w:hAnsi="Courier New" w:cs="Courier New"/>
          <w:sz w:val="16"/>
          <w:szCs w:val="16"/>
        </w:rPr>
      </w:pPr>
    </w:p>
    <w:p w:rsidR="00A569BB" w:rsidRPr="00A569BB" w:rsidRDefault="00A569BB" w:rsidP="00A569BB">
      <w:pPr>
        <w:rPr>
          <w:rFonts w:ascii="Courier New" w:hAnsi="Courier New" w:cs="Courier New"/>
          <w:sz w:val="16"/>
          <w:szCs w:val="16"/>
        </w:rPr>
      </w:pPr>
      <w:r w:rsidRPr="00A569BB">
        <w:rPr>
          <w:rFonts w:ascii="Courier New" w:hAnsi="Courier New" w:cs="Courier New"/>
          <w:sz w:val="16"/>
          <w:szCs w:val="16"/>
        </w:rPr>
        <w:t xml:space="preserve">  Columns 37 through 45</w:t>
      </w:r>
    </w:p>
    <w:p w:rsidR="00A569BB" w:rsidRPr="00A569BB" w:rsidRDefault="00A569BB" w:rsidP="00A569BB">
      <w:pPr>
        <w:rPr>
          <w:rFonts w:ascii="Courier New" w:hAnsi="Courier New" w:cs="Courier New"/>
          <w:sz w:val="16"/>
          <w:szCs w:val="16"/>
        </w:rPr>
      </w:pPr>
    </w:p>
    <w:p w:rsidR="00A569BB" w:rsidRPr="00A569BB" w:rsidRDefault="00A569BB" w:rsidP="00A569BB">
      <w:pPr>
        <w:rPr>
          <w:rFonts w:ascii="Courier New" w:hAnsi="Courier New" w:cs="Courier New"/>
          <w:sz w:val="16"/>
          <w:szCs w:val="16"/>
        </w:rPr>
      </w:pPr>
      <w:r w:rsidRPr="00A569BB">
        <w:rPr>
          <w:rFonts w:ascii="Courier New" w:hAnsi="Courier New" w:cs="Courier New"/>
          <w:sz w:val="16"/>
          <w:szCs w:val="16"/>
        </w:rPr>
        <w:t xml:space="preserve">    8.2328    8.4572    8.6799    8.9007    9.1197    9.3369    9.5522    9.7658    9.9776</w:t>
      </w:r>
    </w:p>
    <w:p w:rsidR="00A569BB" w:rsidRPr="00A569BB" w:rsidRDefault="00A569BB" w:rsidP="00A569BB">
      <w:pPr>
        <w:rPr>
          <w:rFonts w:ascii="Courier New" w:hAnsi="Courier New" w:cs="Courier New"/>
          <w:sz w:val="16"/>
          <w:szCs w:val="16"/>
        </w:rPr>
      </w:pPr>
      <w:r w:rsidRPr="00A569BB">
        <w:rPr>
          <w:rFonts w:ascii="Courier New" w:hAnsi="Courier New" w:cs="Courier New"/>
          <w:sz w:val="16"/>
          <w:szCs w:val="16"/>
        </w:rPr>
        <w:t xml:space="preserve">    1.1267    1.1177    1.1086    1.0995    1.0905    1.0814    1.0724    1.0633    1.0543</w:t>
      </w:r>
    </w:p>
    <w:p w:rsidR="00A569BB" w:rsidRPr="00A569BB" w:rsidRDefault="00A569BB" w:rsidP="00A569BB">
      <w:pPr>
        <w:rPr>
          <w:rFonts w:ascii="Courier New" w:hAnsi="Courier New" w:cs="Courier New"/>
          <w:sz w:val="16"/>
          <w:szCs w:val="16"/>
        </w:rPr>
      </w:pPr>
    </w:p>
    <w:p w:rsidR="00A569BB" w:rsidRPr="00A569BB" w:rsidRDefault="00A569BB" w:rsidP="00A569BB">
      <w:pPr>
        <w:rPr>
          <w:rFonts w:ascii="Courier New" w:hAnsi="Courier New" w:cs="Courier New"/>
          <w:sz w:val="16"/>
          <w:szCs w:val="16"/>
        </w:rPr>
      </w:pPr>
      <w:r w:rsidRPr="00A569BB">
        <w:rPr>
          <w:rFonts w:ascii="Courier New" w:hAnsi="Courier New" w:cs="Courier New"/>
          <w:sz w:val="16"/>
          <w:szCs w:val="16"/>
        </w:rPr>
        <w:t xml:space="preserve">  Columns 46 through 51</w:t>
      </w:r>
    </w:p>
    <w:p w:rsidR="00A569BB" w:rsidRPr="00A569BB" w:rsidRDefault="00A569BB" w:rsidP="00A569BB">
      <w:pPr>
        <w:rPr>
          <w:rFonts w:ascii="Courier New" w:hAnsi="Courier New" w:cs="Courier New"/>
          <w:sz w:val="16"/>
          <w:szCs w:val="16"/>
        </w:rPr>
      </w:pPr>
    </w:p>
    <w:p w:rsidR="00A569BB" w:rsidRPr="00A569BB" w:rsidRDefault="00A569BB" w:rsidP="00A569BB">
      <w:pPr>
        <w:rPr>
          <w:rFonts w:ascii="Courier New" w:hAnsi="Courier New" w:cs="Courier New"/>
          <w:sz w:val="16"/>
          <w:szCs w:val="16"/>
        </w:rPr>
      </w:pPr>
      <w:r w:rsidRPr="00A569BB">
        <w:rPr>
          <w:rFonts w:ascii="Courier New" w:hAnsi="Courier New" w:cs="Courier New"/>
          <w:sz w:val="16"/>
          <w:szCs w:val="16"/>
        </w:rPr>
        <w:t xml:space="preserve">   10.1875   10.3957   10.6020   10.8065   11.0092   11.2101</w:t>
      </w:r>
    </w:p>
    <w:p w:rsidR="00C138F4" w:rsidRDefault="00A569BB" w:rsidP="00A569BB">
      <w:pPr>
        <w:rPr>
          <w:rFonts w:ascii="Arial" w:hAnsi="Arial" w:cs="Arial"/>
          <w:noProof/>
          <w:sz w:val="20"/>
          <w:szCs w:val="20"/>
          <w:lang w:val="en-IN" w:eastAsia="en-IN"/>
        </w:rPr>
      </w:pPr>
      <w:r w:rsidRPr="00A569BB">
        <w:rPr>
          <w:rFonts w:ascii="Courier New" w:hAnsi="Courier New" w:cs="Courier New"/>
          <w:sz w:val="16"/>
          <w:szCs w:val="16"/>
        </w:rPr>
        <w:t xml:space="preserve">    1.0452    1.0362    1.0271    1.0181    1.0090    1.0000</w:t>
      </w:r>
    </w:p>
    <w:p w:rsidR="00C138F4" w:rsidRDefault="000F2596" w:rsidP="00C138F4">
      <w:pPr>
        <w:jc w:val="center"/>
        <w:rPr>
          <w:rFonts w:ascii="Arial" w:hAnsi="Arial" w:cs="Arial"/>
          <w:noProof/>
          <w:sz w:val="20"/>
          <w:szCs w:val="20"/>
          <w:lang w:val="en-IN" w:eastAsia="en-IN"/>
        </w:rPr>
      </w:pPr>
      <w:r w:rsidRPr="000F2596">
        <w:rPr>
          <w:rFonts w:ascii="Arial" w:hAnsi="Arial" w:cs="Arial"/>
          <w:noProof/>
          <w:sz w:val="20"/>
          <w:szCs w:val="20"/>
          <w:lang w:val="en-IN" w:eastAsia="en-IN"/>
        </w:rPr>
        <w:drawing>
          <wp:inline distT="0" distB="0" distL="0" distR="0">
            <wp:extent cx="5654650" cy="3354454"/>
            <wp:effectExtent l="0" t="0" r="3810" b="0"/>
            <wp:docPr id="2" name="Picture 2" descr="F:\Acads\Sem6\matlab\lab5\Plots\Plot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Acads\Sem6\matlab\lab5\Plots\Plot2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24" t="1583" r="4721" b="3485"/>
                    <a:stretch/>
                  </pic:blipFill>
                  <pic:spPr bwMode="auto">
                    <a:xfrm>
                      <a:off x="0" y="0"/>
                      <a:ext cx="5664567" cy="336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8F4" w:rsidRDefault="00C138F4" w:rsidP="00C138F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Fig1: Plot of y at every iteration</w:t>
      </w:r>
    </w:p>
    <w:p w:rsidR="00C138F4" w:rsidRDefault="00C138F4" w:rsidP="00C138F4">
      <w:pPr>
        <w:jc w:val="center"/>
        <w:rPr>
          <w:rFonts w:ascii="Arial" w:hAnsi="Arial" w:cs="Arial"/>
          <w:noProof/>
          <w:sz w:val="20"/>
          <w:szCs w:val="20"/>
          <w:lang w:val="en-IN" w:eastAsia="en-IN"/>
        </w:rPr>
      </w:pPr>
    </w:p>
    <w:p w:rsidR="000F2596" w:rsidRDefault="000F2596" w:rsidP="00CC6BE8">
      <w:pPr>
        <w:jc w:val="center"/>
        <w:rPr>
          <w:rFonts w:ascii="Arial" w:hAnsi="Arial" w:cs="Arial"/>
          <w:noProof/>
          <w:sz w:val="20"/>
          <w:szCs w:val="20"/>
          <w:lang w:val="en-IN" w:eastAsia="en-IN"/>
        </w:rPr>
      </w:pPr>
    </w:p>
    <w:p w:rsidR="00C138F4" w:rsidRDefault="000F2596" w:rsidP="00CC6BE8">
      <w:pPr>
        <w:jc w:val="center"/>
        <w:rPr>
          <w:rFonts w:ascii="Arial" w:hAnsi="Arial" w:cs="Arial"/>
          <w:sz w:val="20"/>
          <w:szCs w:val="20"/>
        </w:rPr>
      </w:pPr>
      <w:r w:rsidRPr="000F2596">
        <w:rPr>
          <w:rFonts w:ascii="Arial" w:hAnsi="Arial" w:cs="Arial"/>
          <w:noProof/>
          <w:sz w:val="20"/>
          <w:szCs w:val="20"/>
          <w:lang w:val="en-IN" w:eastAsia="en-IN"/>
        </w:rPr>
        <w:drawing>
          <wp:inline distT="0" distB="0" distL="0" distR="0">
            <wp:extent cx="5808269" cy="3390955"/>
            <wp:effectExtent l="0" t="0" r="2540" b="0"/>
            <wp:docPr id="6" name="Picture 6" descr="F:\Acads\Sem6\matlab\lab5\Plots\Pl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Acads\Sem6\matlab\lab5\Plots\Plot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8" t="3616" r="5331" b="5061"/>
                    <a:stretch/>
                  </pic:blipFill>
                  <pic:spPr bwMode="auto">
                    <a:xfrm>
                      <a:off x="0" y="0"/>
                      <a:ext cx="5818233" cy="339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6BE8" w:rsidRPr="00C76754" w:rsidRDefault="00CC6BE8" w:rsidP="00CC6BE8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</w:t>
      </w:r>
      <w:r w:rsidR="00C138F4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: Plot at final iteration</w:t>
      </w:r>
    </w:p>
    <w:p w:rsidR="00CC6BE8" w:rsidRPr="00CC6BE8" w:rsidRDefault="00CC6BE8" w:rsidP="00CC6BE8">
      <w:pPr>
        <w:rPr>
          <w:rFonts w:ascii="Courier New" w:hAnsi="Courier New" w:cs="Courier New"/>
          <w:sz w:val="16"/>
          <w:szCs w:val="16"/>
        </w:rPr>
      </w:pPr>
    </w:p>
    <w:sectPr w:rsidR="00CC6BE8" w:rsidRPr="00CC6BE8" w:rsidSect="004E26C3"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87B" w:rsidRDefault="0021387B" w:rsidP="009539BF">
      <w:pPr>
        <w:spacing w:after="0" w:line="240" w:lineRule="auto"/>
      </w:pPr>
      <w:r>
        <w:separator/>
      </w:r>
    </w:p>
  </w:endnote>
  <w:endnote w:type="continuationSeparator" w:id="0">
    <w:p w:rsidR="0021387B" w:rsidRDefault="0021387B" w:rsidP="00953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44207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5CBC" w:rsidRDefault="00185C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B2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539BF" w:rsidRDefault="009539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87B" w:rsidRDefault="0021387B" w:rsidP="009539BF">
      <w:pPr>
        <w:spacing w:after="0" w:line="240" w:lineRule="auto"/>
      </w:pPr>
      <w:r>
        <w:separator/>
      </w:r>
    </w:p>
  </w:footnote>
  <w:footnote w:type="continuationSeparator" w:id="0">
    <w:p w:rsidR="0021387B" w:rsidRDefault="0021387B" w:rsidP="00953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C98"/>
    <w:rsid w:val="000272E3"/>
    <w:rsid w:val="00045007"/>
    <w:rsid w:val="000702CD"/>
    <w:rsid w:val="000C1697"/>
    <w:rsid w:val="000C335B"/>
    <w:rsid w:val="000F086E"/>
    <w:rsid w:val="000F2596"/>
    <w:rsid w:val="000F43CC"/>
    <w:rsid w:val="00162B92"/>
    <w:rsid w:val="001643AD"/>
    <w:rsid w:val="00185CBC"/>
    <w:rsid w:val="00196D4B"/>
    <w:rsid w:val="001D7952"/>
    <w:rsid w:val="0021387B"/>
    <w:rsid w:val="0021457A"/>
    <w:rsid w:val="00250990"/>
    <w:rsid w:val="00264317"/>
    <w:rsid w:val="00265908"/>
    <w:rsid w:val="002B3338"/>
    <w:rsid w:val="002D6050"/>
    <w:rsid w:val="002D7ADD"/>
    <w:rsid w:val="0031310A"/>
    <w:rsid w:val="00322E55"/>
    <w:rsid w:val="003277FD"/>
    <w:rsid w:val="003735F4"/>
    <w:rsid w:val="003B1048"/>
    <w:rsid w:val="003E2B46"/>
    <w:rsid w:val="004E1CB8"/>
    <w:rsid w:val="004E26C3"/>
    <w:rsid w:val="004F1A00"/>
    <w:rsid w:val="00505AA8"/>
    <w:rsid w:val="00511415"/>
    <w:rsid w:val="00516B77"/>
    <w:rsid w:val="00520A20"/>
    <w:rsid w:val="00555760"/>
    <w:rsid w:val="00594410"/>
    <w:rsid w:val="005A7F4D"/>
    <w:rsid w:val="005B3A86"/>
    <w:rsid w:val="00606D65"/>
    <w:rsid w:val="006B2D3A"/>
    <w:rsid w:val="0070077C"/>
    <w:rsid w:val="007078F0"/>
    <w:rsid w:val="007374BF"/>
    <w:rsid w:val="0074398D"/>
    <w:rsid w:val="007A2E59"/>
    <w:rsid w:val="007A60E4"/>
    <w:rsid w:val="007B6CC2"/>
    <w:rsid w:val="00806091"/>
    <w:rsid w:val="00815E40"/>
    <w:rsid w:val="008455B8"/>
    <w:rsid w:val="008618C7"/>
    <w:rsid w:val="008F3DD7"/>
    <w:rsid w:val="00902FE5"/>
    <w:rsid w:val="00944C98"/>
    <w:rsid w:val="009539BF"/>
    <w:rsid w:val="009B4F29"/>
    <w:rsid w:val="009B5098"/>
    <w:rsid w:val="009F3C36"/>
    <w:rsid w:val="00A0765C"/>
    <w:rsid w:val="00A473C7"/>
    <w:rsid w:val="00A50ABE"/>
    <w:rsid w:val="00A569BB"/>
    <w:rsid w:val="00A823BF"/>
    <w:rsid w:val="00A90737"/>
    <w:rsid w:val="00A966FE"/>
    <w:rsid w:val="00AB3F7B"/>
    <w:rsid w:val="00AE43C2"/>
    <w:rsid w:val="00B11708"/>
    <w:rsid w:val="00B22CEA"/>
    <w:rsid w:val="00C138F4"/>
    <w:rsid w:val="00C26174"/>
    <w:rsid w:val="00C3676C"/>
    <w:rsid w:val="00C76754"/>
    <w:rsid w:val="00CA2DD5"/>
    <w:rsid w:val="00CC6BE8"/>
    <w:rsid w:val="00CF103B"/>
    <w:rsid w:val="00D31C9B"/>
    <w:rsid w:val="00D8336B"/>
    <w:rsid w:val="00E0674E"/>
    <w:rsid w:val="00E120AB"/>
    <w:rsid w:val="00E1477B"/>
    <w:rsid w:val="00E40237"/>
    <w:rsid w:val="00E40780"/>
    <w:rsid w:val="00E86BD9"/>
    <w:rsid w:val="00ED428D"/>
    <w:rsid w:val="00EF102D"/>
    <w:rsid w:val="00F128AC"/>
    <w:rsid w:val="00F3545B"/>
    <w:rsid w:val="00F63B20"/>
    <w:rsid w:val="00F86653"/>
    <w:rsid w:val="00FC3774"/>
    <w:rsid w:val="00FE249B"/>
    <w:rsid w:val="00FF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F138B-DC26-4365-A8A7-97344CF7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102D"/>
    <w:rPr>
      <w:color w:val="808080"/>
    </w:rPr>
  </w:style>
  <w:style w:type="table" w:styleId="TableGrid">
    <w:name w:val="Table Grid"/>
    <w:basedOn w:val="TableNormal"/>
    <w:uiPriority w:val="39"/>
    <w:rsid w:val="007A2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th">
    <w:name w:val="Math"/>
    <w:basedOn w:val="Normal"/>
    <w:link w:val="MathChar"/>
    <w:qFormat/>
    <w:rsid w:val="00F86653"/>
    <w:pPr>
      <w:spacing w:after="0" w:line="240" w:lineRule="auto"/>
      <w:jc w:val="center"/>
    </w:pPr>
    <w:rPr>
      <w:rFonts w:ascii="Cambria Math" w:hAnsi="Cambria Math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3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MathChar">
    <w:name w:val="Math Char"/>
    <w:basedOn w:val="DefaultParagraphFont"/>
    <w:link w:val="Math"/>
    <w:rsid w:val="00F86653"/>
    <w:rPr>
      <w:rFonts w:ascii="Cambria Math" w:hAnsi="Cambria Math"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539BF"/>
  </w:style>
  <w:style w:type="paragraph" w:styleId="Footer">
    <w:name w:val="footer"/>
    <w:basedOn w:val="Normal"/>
    <w:link w:val="FooterChar"/>
    <w:uiPriority w:val="99"/>
    <w:unhideWhenUsed/>
    <w:rsid w:val="00953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5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DF976D-CED9-4E39-A9DD-AC22D5793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1428</TotalTime>
  <Pages>5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74</cp:revision>
  <cp:lastPrinted>2016-01-30T08:24:00Z</cp:lastPrinted>
  <dcterms:created xsi:type="dcterms:W3CDTF">2016-01-20T09:46:00Z</dcterms:created>
  <dcterms:modified xsi:type="dcterms:W3CDTF">2016-03-12T17:47:00Z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