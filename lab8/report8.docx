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4C98" w:rsidRPr="00D31C9B" w:rsidRDefault="00944C98" w:rsidP="00D31C9B">
      <w:pPr>
        <w:pStyle w:val="Title"/>
        <w:pBdr>
          <w:bottom w:val="single" w:sz="4" w:space="1" w:color="auto"/>
        </w:pBdr>
        <w:jc w:val="center"/>
        <w:rPr>
          <w:rFonts w:ascii="Arial" w:hAnsi="Arial" w:cs="Arial"/>
          <w:sz w:val="38"/>
          <w:szCs w:val="38"/>
        </w:rPr>
      </w:pPr>
      <w:r w:rsidRPr="00D31C9B">
        <w:rPr>
          <w:rFonts w:ascii="Arial" w:hAnsi="Arial" w:cs="Arial"/>
          <w:sz w:val="38"/>
          <w:szCs w:val="38"/>
        </w:rPr>
        <w:t>Advance Numerical</w:t>
      </w:r>
      <w:r w:rsidR="00D31C9B" w:rsidRPr="00D31C9B">
        <w:rPr>
          <w:rFonts w:ascii="Arial" w:hAnsi="Arial" w:cs="Arial"/>
          <w:sz w:val="38"/>
          <w:szCs w:val="38"/>
        </w:rPr>
        <w:t xml:space="preserve"> Technique</w:t>
      </w:r>
      <w:r w:rsidRPr="00D31C9B">
        <w:rPr>
          <w:rFonts w:ascii="Arial" w:hAnsi="Arial" w:cs="Arial"/>
          <w:sz w:val="38"/>
          <w:szCs w:val="38"/>
        </w:rPr>
        <w:t xml:space="preserve"> Laboratory</w:t>
      </w:r>
    </w:p>
    <w:p w:rsidR="006B2D3A" w:rsidRPr="00D31C9B" w:rsidRDefault="007A60E4" w:rsidP="007A60E4">
      <w:pPr>
        <w:pBdr>
          <w:bottom w:val="single" w:sz="4" w:space="1" w:color="auto"/>
        </w:pBdr>
        <w:tabs>
          <w:tab w:val="left" w:pos="4178"/>
          <w:tab w:val="center" w:pos="4680"/>
        </w:tabs>
        <w:spacing w:before="1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 w:rsidR="00944C98" w:rsidRPr="00D31C9B">
        <w:rPr>
          <w:rFonts w:ascii="Arial" w:hAnsi="Arial" w:cs="Arial"/>
          <w:sz w:val="28"/>
          <w:szCs w:val="28"/>
        </w:rPr>
        <w:t xml:space="preserve">Lab </w:t>
      </w:r>
      <w:r w:rsidR="00462F22">
        <w:rPr>
          <w:rFonts w:ascii="Arial" w:hAnsi="Arial" w:cs="Arial"/>
          <w:sz w:val="28"/>
          <w:szCs w:val="28"/>
        </w:rPr>
        <w:t>8</w:t>
      </w:r>
    </w:p>
    <w:p w:rsidR="00462F22" w:rsidRPr="00462F22" w:rsidRDefault="00C26174" w:rsidP="00462F22">
      <w:pPr>
        <w:rPr>
          <w:rFonts w:ascii="Courier New" w:hAnsi="Courier New" w:cs="Courier New"/>
          <w:lang w:val="en-IN"/>
        </w:rPr>
      </w:pPr>
      <w:r w:rsidRPr="00B41D91">
        <w:rPr>
          <w:rFonts w:ascii="Courier New" w:hAnsi="Courier New" w:cs="Courier New"/>
          <w:b/>
        </w:rPr>
        <w:t xml:space="preserve">Q.1 </w:t>
      </w:r>
      <w:r w:rsidR="00462F22" w:rsidRPr="00462F22">
        <w:rPr>
          <w:rFonts w:ascii="Courier New" w:hAnsi="Courier New" w:cs="Courier New"/>
          <w:lang w:val="en-IN"/>
        </w:rPr>
        <w:t>Solve linear BVP and implement Spline Interpolation Method</w:t>
      </w:r>
    </w:p>
    <w:p w:rsidR="00462F22" w:rsidRPr="00462F22" w:rsidRDefault="00462F22" w:rsidP="00462F22">
      <w:pPr>
        <w:rPr>
          <w:rFonts w:ascii="Courier New" w:hAnsi="Courier New" w:cs="Courier New"/>
          <w:lang w:val="en-IN"/>
        </w:rPr>
      </w:pPr>
      <w:proofErr w:type="gramStart"/>
      <w:r w:rsidRPr="00462F22">
        <w:rPr>
          <w:rFonts w:ascii="Courier New" w:hAnsi="Courier New" w:cs="Courier New"/>
          <w:lang w:val="en-IN"/>
        </w:rPr>
        <w:t>y</w:t>
      </w:r>
      <w:proofErr w:type="gramEnd"/>
      <w:r w:rsidRPr="00462F22">
        <w:rPr>
          <w:rFonts w:ascii="Courier New" w:hAnsi="Courier New" w:cs="Courier New"/>
          <w:lang w:val="en-IN"/>
        </w:rPr>
        <w:t>'' + 2y' + y  = 30x</w:t>
      </w:r>
    </w:p>
    <w:p w:rsidR="00462F22" w:rsidRPr="00462F22" w:rsidRDefault="00462F22" w:rsidP="00462F22">
      <w:pPr>
        <w:rPr>
          <w:rFonts w:ascii="Courier New" w:hAnsi="Courier New" w:cs="Courier New"/>
          <w:lang w:val="en-IN"/>
        </w:rPr>
      </w:pPr>
      <w:proofErr w:type="gramStart"/>
      <w:r w:rsidRPr="00462F22">
        <w:rPr>
          <w:rFonts w:ascii="Courier New" w:hAnsi="Courier New" w:cs="Courier New"/>
          <w:lang w:val="en-IN"/>
        </w:rPr>
        <w:t>y(</w:t>
      </w:r>
      <w:proofErr w:type="gramEnd"/>
      <w:r w:rsidRPr="00462F22">
        <w:rPr>
          <w:rFonts w:ascii="Courier New" w:hAnsi="Courier New" w:cs="Courier New"/>
          <w:lang w:val="en-IN"/>
        </w:rPr>
        <w:t>0) = 0, y(1) = 0</w:t>
      </w:r>
      <w:bookmarkStart w:id="0" w:name="_GoBack"/>
      <w:bookmarkEnd w:id="0"/>
    </w:p>
    <w:p w:rsidR="00462F22" w:rsidRPr="00462F22" w:rsidRDefault="00462F22" w:rsidP="00462F22">
      <w:pPr>
        <w:rPr>
          <w:rFonts w:ascii="Courier New" w:hAnsi="Courier New" w:cs="Courier New"/>
          <w:lang w:val="en-IN"/>
        </w:rPr>
      </w:pPr>
      <w:r w:rsidRPr="00462F22">
        <w:rPr>
          <w:rFonts w:ascii="Courier New" w:hAnsi="Courier New" w:cs="Courier New"/>
          <w:lang w:val="en-IN"/>
        </w:rPr>
        <w:t>h = 1/2</w:t>
      </w:r>
    </w:p>
    <w:p w:rsidR="000C6485" w:rsidRDefault="000C6485" w:rsidP="00462F22">
      <w:pPr>
        <w:rPr>
          <w:rFonts w:ascii="Courier New" w:hAnsi="Courier New" w:cs="Courier New"/>
          <w:b/>
          <w:sz w:val="20"/>
          <w:szCs w:val="20"/>
        </w:rPr>
      </w:pPr>
    </w:p>
    <w:p w:rsidR="00C26174" w:rsidRPr="000F2596" w:rsidRDefault="00C26174" w:rsidP="00C26174">
      <w:pPr>
        <w:jc w:val="both"/>
        <w:rPr>
          <w:rFonts w:ascii="Courier New" w:hAnsi="Courier New" w:cs="Courier New"/>
          <w:sz w:val="20"/>
          <w:szCs w:val="20"/>
        </w:rPr>
      </w:pPr>
      <w:proofErr w:type="gramStart"/>
      <w:r w:rsidRPr="000F2596">
        <w:rPr>
          <w:rFonts w:ascii="Courier New" w:hAnsi="Courier New" w:cs="Courier New"/>
          <w:b/>
          <w:sz w:val="20"/>
          <w:szCs w:val="20"/>
        </w:rPr>
        <w:t>Solution</w:t>
      </w:r>
      <w:r w:rsidRPr="000F2596">
        <w:rPr>
          <w:rFonts w:ascii="Courier New" w:hAnsi="Courier New" w:cs="Courier New"/>
          <w:sz w:val="20"/>
          <w:szCs w:val="20"/>
        </w:rPr>
        <w:t xml:space="preserve"> :</w:t>
      </w:r>
      <w:proofErr w:type="gramEnd"/>
      <w:r w:rsidRPr="000F2596">
        <w:rPr>
          <w:rFonts w:ascii="Courier New" w:hAnsi="Courier New" w:cs="Courier New"/>
          <w:sz w:val="20"/>
          <w:szCs w:val="20"/>
        </w:rPr>
        <w:t xml:space="preserve">- </w:t>
      </w:r>
    </w:p>
    <w:p w:rsidR="00462F22" w:rsidRPr="00462F22" w:rsidRDefault="00462F22" w:rsidP="00462F22">
      <w:pPr>
        <w:rPr>
          <w:rFonts w:ascii="Courier New" w:hAnsi="Courier New" w:cs="Courier New"/>
          <w:sz w:val="14"/>
          <w:szCs w:val="14"/>
        </w:rPr>
      </w:pPr>
      <w:r w:rsidRPr="00462F22">
        <w:rPr>
          <w:rFonts w:ascii="Courier New" w:hAnsi="Courier New" w:cs="Courier New"/>
          <w:sz w:val="14"/>
          <w:szCs w:val="14"/>
        </w:rPr>
        <w:t>w =</w:t>
      </w:r>
    </w:p>
    <w:p w:rsidR="00462F22" w:rsidRPr="00462F22" w:rsidRDefault="00462F22" w:rsidP="00462F22">
      <w:pPr>
        <w:rPr>
          <w:rFonts w:ascii="Courier New" w:hAnsi="Courier New" w:cs="Courier New"/>
          <w:sz w:val="14"/>
          <w:szCs w:val="14"/>
        </w:rPr>
      </w:pPr>
      <w:r w:rsidRPr="00462F22">
        <w:rPr>
          <w:rFonts w:ascii="Courier New" w:hAnsi="Courier New" w:cs="Courier New"/>
          <w:sz w:val="14"/>
          <w:szCs w:val="14"/>
        </w:rPr>
        <w:t xml:space="preserve">         0   -1.7045         0</w:t>
      </w:r>
    </w:p>
    <w:p w:rsidR="00462F22" w:rsidRDefault="00462F22" w:rsidP="00462F22">
      <w:pPr>
        <w:rPr>
          <w:rFonts w:ascii="Courier New" w:hAnsi="Courier New" w:cs="Courier New"/>
          <w:sz w:val="14"/>
          <w:szCs w:val="14"/>
        </w:rPr>
      </w:pPr>
      <w:r w:rsidRPr="00462F22">
        <w:rPr>
          <w:rFonts w:ascii="Courier New" w:hAnsi="Courier New" w:cs="Courier New"/>
          <w:sz w:val="14"/>
          <w:szCs w:val="14"/>
        </w:rPr>
        <w:t xml:space="preserve">   13.5124   13.1405   15.7438</w:t>
      </w:r>
    </w:p>
    <w:p w:rsidR="00462F22" w:rsidRDefault="00462F22" w:rsidP="00462F22">
      <w:pPr>
        <w:rPr>
          <w:rFonts w:ascii="Courier New" w:hAnsi="Courier New" w:cs="Courier New"/>
          <w:sz w:val="14"/>
          <w:szCs w:val="14"/>
        </w:rPr>
      </w:pPr>
    </w:p>
    <w:p w:rsidR="00462F22" w:rsidRPr="00462F22" w:rsidRDefault="00462F22" w:rsidP="00462F22">
      <w:pPr>
        <w:rPr>
          <w:rFonts w:ascii="Courier New" w:hAnsi="Courier New" w:cs="Courier New"/>
          <w:sz w:val="14"/>
          <w:szCs w:val="14"/>
        </w:rPr>
      </w:pPr>
      <w:r w:rsidRPr="00462F22">
        <w:rPr>
          <w:rFonts w:ascii="Courier New" w:hAnsi="Courier New" w:cs="Courier New"/>
          <w:sz w:val="14"/>
          <w:szCs w:val="14"/>
        </w:rPr>
        <w:t>x =</w:t>
      </w:r>
    </w:p>
    <w:p w:rsidR="00462F22" w:rsidRDefault="00462F22" w:rsidP="00462F22">
      <w:pPr>
        <w:rPr>
          <w:rFonts w:ascii="Courier New" w:hAnsi="Courier New" w:cs="Courier New"/>
          <w:sz w:val="14"/>
          <w:szCs w:val="14"/>
        </w:rPr>
      </w:pPr>
      <w:r w:rsidRPr="00462F22">
        <w:rPr>
          <w:rFonts w:ascii="Courier New" w:hAnsi="Courier New" w:cs="Courier New"/>
          <w:sz w:val="14"/>
          <w:szCs w:val="14"/>
        </w:rPr>
        <w:t xml:space="preserve">         0    0.5000    1.0000</w:t>
      </w:r>
    </w:p>
    <w:p w:rsidR="00462F22" w:rsidRDefault="00462F22" w:rsidP="00462F22">
      <w:pPr>
        <w:rPr>
          <w:rFonts w:ascii="Courier New" w:hAnsi="Courier New" w:cs="Courier New"/>
          <w:sz w:val="14"/>
          <w:szCs w:val="14"/>
        </w:rPr>
      </w:pPr>
    </w:p>
    <w:p w:rsidR="00C26174" w:rsidRDefault="00EB1306" w:rsidP="00462F2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15pt;height:254pt">
            <v:imagedata r:id="rId9" o:title="Problem1"/>
          </v:shape>
        </w:pict>
      </w:r>
    </w:p>
    <w:p w:rsidR="00C26174" w:rsidRDefault="00C26174" w:rsidP="00C26174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Fig1: </w:t>
      </w:r>
      <w:r w:rsidR="00ED29C5">
        <w:rPr>
          <w:rFonts w:ascii="Arial" w:hAnsi="Arial" w:cs="Arial"/>
          <w:sz w:val="20"/>
          <w:szCs w:val="20"/>
        </w:rPr>
        <w:t>Final Plot</w:t>
      </w:r>
      <w:r w:rsidRPr="00A50ABE">
        <w:rPr>
          <w:rFonts w:ascii="Arial" w:hAnsi="Arial" w:cs="Arial"/>
          <w:sz w:val="20"/>
          <w:szCs w:val="20"/>
        </w:rPr>
        <w:t xml:space="preserve"> </w:t>
      </w:r>
    </w:p>
    <w:p w:rsidR="00462F22" w:rsidRDefault="00462F22" w:rsidP="00462F22">
      <w:pPr>
        <w:rPr>
          <w:rFonts w:ascii="Courier New" w:hAnsi="Courier New" w:cs="Courier New"/>
          <w:b/>
        </w:rPr>
      </w:pPr>
    </w:p>
    <w:p w:rsidR="00462F22" w:rsidRDefault="00462F22" w:rsidP="00462F22">
      <w:pPr>
        <w:rPr>
          <w:rFonts w:ascii="Courier New" w:hAnsi="Courier New" w:cs="Courier New"/>
          <w:b/>
        </w:rPr>
      </w:pPr>
    </w:p>
    <w:p w:rsidR="00462F22" w:rsidRPr="00462F22" w:rsidRDefault="00C26174" w:rsidP="00462F22">
      <w:pPr>
        <w:rPr>
          <w:rFonts w:ascii="Courier New" w:hAnsi="Courier New" w:cs="Courier New"/>
          <w:lang w:val="en-IN"/>
        </w:rPr>
      </w:pPr>
      <w:r w:rsidRPr="000F2596">
        <w:rPr>
          <w:rFonts w:ascii="Courier New" w:hAnsi="Courier New" w:cs="Courier New"/>
          <w:b/>
        </w:rPr>
        <w:lastRenderedPageBreak/>
        <w:t xml:space="preserve">Q.2 </w:t>
      </w:r>
      <w:r w:rsidR="00462F22" w:rsidRPr="00462F22">
        <w:rPr>
          <w:rFonts w:ascii="Courier New" w:hAnsi="Courier New" w:cs="Courier New"/>
          <w:lang w:val="en-IN"/>
        </w:rPr>
        <w:t xml:space="preserve">Solve </w:t>
      </w:r>
      <w:proofErr w:type="spellStart"/>
      <w:r w:rsidR="00462F22" w:rsidRPr="00462F22">
        <w:rPr>
          <w:rFonts w:ascii="Courier New" w:hAnsi="Courier New" w:cs="Courier New"/>
          <w:lang w:val="en-IN"/>
        </w:rPr>
        <w:t>Possion</w:t>
      </w:r>
      <w:r w:rsidR="00462F22">
        <w:rPr>
          <w:rFonts w:ascii="Courier New" w:hAnsi="Courier New" w:cs="Courier New"/>
          <w:lang w:val="en-IN"/>
        </w:rPr>
        <w:t>’</w:t>
      </w:r>
      <w:r w:rsidR="00462F22" w:rsidRPr="00462F22">
        <w:rPr>
          <w:rFonts w:ascii="Courier New" w:hAnsi="Courier New" w:cs="Courier New"/>
          <w:lang w:val="en-IN"/>
        </w:rPr>
        <w:t>s</w:t>
      </w:r>
      <w:proofErr w:type="spellEnd"/>
      <w:r w:rsidR="00462F22" w:rsidRPr="00462F22">
        <w:rPr>
          <w:rFonts w:ascii="Courier New" w:hAnsi="Courier New" w:cs="Courier New"/>
          <w:lang w:val="en-IN"/>
        </w:rPr>
        <w:t xml:space="preserve"> Equation using 5-Point Method and Gauss </w:t>
      </w:r>
      <w:proofErr w:type="spellStart"/>
      <w:r w:rsidR="00462F22" w:rsidRPr="00462F22">
        <w:rPr>
          <w:rFonts w:ascii="Courier New" w:hAnsi="Courier New" w:cs="Courier New"/>
          <w:lang w:val="en-IN"/>
        </w:rPr>
        <w:t>Seidal</w:t>
      </w:r>
      <w:proofErr w:type="spellEnd"/>
      <w:r w:rsidR="00462F22" w:rsidRPr="00462F22">
        <w:rPr>
          <w:rFonts w:ascii="Courier New" w:hAnsi="Courier New" w:cs="Courier New"/>
          <w:lang w:val="en-IN"/>
        </w:rPr>
        <w:t xml:space="preserve"> Method</w:t>
      </w:r>
    </w:p>
    <w:p w:rsidR="00462F22" w:rsidRPr="00462F22" w:rsidRDefault="00462F22" w:rsidP="00462F22">
      <w:pPr>
        <w:rPr>
          <w:rFonts w:ascii="Courier New" w:hAnsi="Courier New" w:cs="Courier New"/>
          <w:lang w:val="en-IN"/>
        </w:rPr>
      </w:pPr>
      <w:proofErr w:type="gramStart"/>
      <w:r w:rsidRPr="00462F22">
        <w:rPr>
          <w:rFonts w:ascii="Courier New" w:hAnsi="Courier New" w:cs="Courier New"/>
          <w:lang w:val="en-IN"/>
        </w:rPr>
        <w:t>d2u/dx2</w:t>
      </w:r>
      <w:proofErr w:type="gramEnd"/>
      <w:r w:rsidRPr="00462F22">
        <w:rPr>
          <w:rFonts w:ascii="Courier New" w:hAnsi="Courier New" w:cs="Courier New"/>
          <w:lang w:val="en-IN"/>
        </w:rPr>
        <w:t xml:space="preserve"> + d2u/dy2 = </w:t>
      </w:r>
      <w:r>
        <w:rPr>
          <w:rFonts w:ascii="Courier New" w:hAnsi="Courier New" w:cs="Courier New"/>
          <w:lang w:val="en-IN"/>
        </w:rPr>
        <w:t>x^2 + y^2</w:t>
      </w:r>
    </w:p>
    <w:p w:rsidR="00462F22" w:rsidRPr="00462F22" w:rsidRDefault="00462F22" w:rsidP="00462F22">
      <w:pPr>
        <w:rPr>
          <w:rFonts w:ascii="Courier New" w:hAnsi="Courier New" w:cs="Courier New"/>
          <w:lang w:val="en-IN"/>
        </w:rPr>
      </w:pPr>
      <w:proofErr w:type="gramStart"/>
      <w:r w:rsidRPr="00462F22">
        <w:rPr>
          <w:rFonts w:ascii="Courier New" w:hAnsi="Courier New" w:cs="Courier New"/>
          <w:lang w:val="en-IN"/>
        </w:rPr>
        <w:t>u(</w:t>
      </w:r>
      <w:proofErr w:type="gramEnd"/>
      <w:r w:rsidRPr="00462F22">
        <w:rPr>
          <w:rFonts w:ascii="Courier New" w:hAnsi="Courier New" w:cs="Courier New"/>
          <w:lang w:val="en-IN"/>
        </w:rPr>
        <w:t xml:space="preserve">x ,y) = 0 for 0 &lt;= </w:t>
      </w:r>
      <w:proofErr w:type="spellStart"/>
      <w:r w:rsidRPr="00462F22">
        <w:rPr>
          <w:rFonts w:ascii="Courier New" w:hAnsi="Courier New" w:cs="Courier New"/>
          <w:lang w:val="en-IN"/>
        </w:rPr>
        <w:t>x,y</w:t>
      </w:r>
      <w:proofErr w:type="spellEnd"/>
      <w:r w:rsidRPr="00462F22">
        <w:rPr>
          <w:rFonts w:ascii="Courier New" w:hAnsi="Courier New" w:cs="Courier New"/>
          <w:lang w:val="en-IN"/>
        </w:rPr>
        <w:t xml:space="preserve"> &lt;= 1</w:t>
      </w:r>
    </w:p>
    <w:p w:rsidR="00462F22" w:rsidRPr="00462F22" w:rsidRDefault="00462F22" w:rsidP="00462F22">
      <w:pPr>
        <w:tabs>
          <w:tab w:val="left" w:pos="1372"/>
        </w:tabs>
        <w:rPr>
          <w:rFonts w:ascii="Courier New" w:hAnsi="Courier New" w:cs="Courier New"/>
          <w:lang w:val="en-IN"/>
        </w:rPr>
      </w:pPr>
      <w:r w:rsidRPr="00462F22">
        <w:rPr>
          <w:rFonts w:ascii="Courier New" w:hAnsi="Courier New" w:cs="Courier New"/>
          <w:lang w:val="en-IN"/>
        </w:rPr>
        <w:t>h = 1/4</w:t>
      </w:r>
      <w:r>
        <w:rPr>
          <w:rFonts w:ascii="Courier New" w:hAnsi="Courier New" w:cs="Courier New"/>
          <w:lang w:val="en-IN"/>
        </w:rPr>
        <w:tab/>
      </w:r>
    </w:p>
    <w:p w:rsidR="009C0795" w:rsidRDefault="009C0795" w:rsidP="00462F22">
      <w:pPr>
        <w:rPr>
          <w:rFonts w:ascii="Courier New" w:hAnsi="Courier New" w:cs="Courier New"/>
          <w:color w:val="323232" w:themeColor="text2"/>
          <w:sz w:val="20"/>
          <w:szCs w:val="20"/>
        </w:rPr>
      </w:pPr>
      <w:r>
        <w:rPr>
          <w:rFonts w:ascii="Courier New" w:hAnsi="Courier New" w:cs="Courier New"/>
          <w:color w:val="323232" w:themeColor="text2"/>
          <w:sz w:val="20"/>
          <w:szCs w:val="20"/>
        </w:rPr>
        <w:t>Solution:-</w:t>
      </w:r>
    </w:p>
    <w:p w:rsidR="009C0795" w:rsidRDefault="009C0795" w:rsidP="009C0795">
      <w:pPr>
        <w:jc w:val="both"/>
        <w:rPr>
          <w:rFonts w:ascii="Courier New" w:hAnsi="Courier New" w:cs="Courier New"/>
          <w:sz w:val="16"/>
          <w:szCs w:val="16"/>
        </w:rPr>
      </w:pPr>
      <w:r w:rsidRPr="009C0795">
        <w:rPr>
          <w:rFonts w:ascii="Courier New" w:hAnsi="Courier New" w:cs="Courier New"/>
          <w:sz w:val="16"/>
          <w:szCs w:val="16"/>
        </w:rPr>
        <w:t>u =</w:t>
      </w:r>
    </w:p>
    <w:p w:rsidR="00462F22" w:rsidRPr="00462F22" w:rsidRDefault="00462F22" w:rsidP="00462F22">
      <w:pPr>
        <w:jc w:val="both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462F22">
        <w:rPr>
          <w:rFonts w:ascii="Courier New" w:hAnsi="Courier New" w:cs="Courier New"/>
          <w:sz w:val="16"/>
          <w:szCs w:val="16"/>
        </w:rPr>
        <w:t>ans</w:t>
      </w:r>
      <w:proofErr w:type="spellEnd"/>
      <w:proofErr w:type="gramEnd"/>
      <w:r w:rsidRPr="00462F22">
        <w:rPr>
          <w:rFonts w:ascii="Courier New" w:hAnsi="Courier New" w:cs="Courier New"/>
          <w:sz w:val="16"/>
          <w:szCs w:val="16"/>
        </w:rPr>
        <w:t xml:space="preserve"> =</w:t>
      </w:r>
    </w:p>
    <w:p w:rsidR="00D82B1A" w:rsidRPr="00D82B1A" w:rsidRDefault="00D82B1A" w:rsidP="00D82B1A">
      <w:pPr>
        <w:rPr>
          <w:rFonts w:ascii="Courier New" w:hAnsi="Courier New" w:cs="Courier New"/>
          <w:sz w:val="16"/>
          <w:szCs w:val="16"/>
        </w:rPr>
      </w:pPr>
      <w:r w:rsidRPr="00D82B1A">
        <w:rPr>
          <w:rFonts w:ascii="Courier New" w:hAnsi="Courier New" w:cs="Courier New"/>
          <w:sz w:val="16"/>
          <w:szCs w:val="16"/>
        </w:rPr>
        <w:t xml:space="preserve">         0         0         0         0         0</w:t>
      </w:r>
    </w:p>
    <w:p w:rsidR="00D82B1A" w:rsidRPr="00D82B1A" w:rsidRDefault="00D82B1A" w:rsidP="00D82B1A">
      <w:pPr>
        <w:rPr>
          <w:rFonts w:ascii="Courier New" w:hAnsi="Courier New" w:cs="Courier New"/>
          <w:sz w:val="16"/>
          <w:szCs w:val="16"/>
        </w:rPr>
      </w:pPr>
      <w:r w:rsidRPr="00D82B1A">
        <w:rPr>
          <w:rFonts w:ascii="Courier New" w:hAnsi="Courier New" w:cs="Courier New"/>
          <w:sz w:val="16"/>
          <w:szCs w:val="16"/>
        </w:rPr>
        <w:t xml:space="preserve">         0   -0.0142   -0.0245   -0.0254         0</w:t>
      </w:r>
    </w:p>
    <w:p w:rsidR="00D82B1A" w:rsidRPr="00D82B1A" w:rsidRDefault="00D82B1A" w:rsidP="00D82B1A">
      <w:pPr>
        <w:rPr>
          <w:rFonts w:ascii="Courier New" w:hAnsi="Courier New" w:cs="Courier New"/>
          <w:sz w:val="16"/>
          <w:szCs w:val="16"/>
        </w:rPr>
      </w:pPr>
      <w:r w:rsidRPr="00D82B1A">
        <w:rPr>
          <w:rFonts w:ascii="Courier New" w:hAnsi="Courier New" w:cs="Courier New"/>
          <w:sz w:val="16"/>
          <w:szCs w:val="16"/>
        </w:rPr>
        <w:t xml:space="preserve">         0   -0.0245   -0.0391   -0.0379         0</w:t>
      </w:r>
    </w:p>
    <w:p w:rsidR="00D82B1A" w:rsidRPr="00D82B1A" w:rsidRDefault="00D82B1A" w:rsidP="00D82B1A">
      <w:pPr>
        <w:rPr>
          <w:rFonts w:ascii="Courier New" w:hAnsi="Courier New" w:cs="Courier New"/>
          <w:sz w:val="16"/>
          <w:szCs w:val="16"/>
        </w:rPr>
      </w:pPr>
      <w:r w:rsidRPr="00D82B1A">
        <w:rPr>
          <w:rFonts w:ascii="Courier New" w:hAnsi="Courier New" w:cs="Courier New"/>
          <w:sz w:val="16"/>
          <w:szCs w:val="16"/>
        </w:rPr>
        <w:t xml:space="preserve">         0   -0.0254   -0.0379   -0.0365         0</w:t>
      </w:r>
    </w:p>
    <w:p w:rsidR="00D82B1A" w:rsidRDefault="00D82B1A" w:rsidP="00D82B1A">
      <w:pPr>
        <w:rPr>
          <w:rFonts w:ascii="Courier New" w:hAnsi="Courier New" w:cs="Courier New"/>
          <w:sz w:val="16"/>
          <w:szCs w:val="16"/>
        </w:rPr>
      </w:pPr>
      <w:r w:rsidRPr="00D82B1A">
        <w:rPr>
          <w:rFonts w:ascii="Courier New" w:hAnsi="Courier New" w:cs="Courier New"/>
          <w:sz w:val="16"/>
          <w:szCs w:val="16"/>
        </w:rPr>
        <w:t xml:space="preserve">         0         0         0         0         0</w:t>
      </w:r>
    </w:p>
    <w:p w:rsidR="009C0795" w:rsidRPr="009C0795" w:rsidRDefault="00D82B1A" w:rsidP="00D82B1A">
      <w:pPr>
        <w:jc w:val="center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pict>
          <v:shape id="_x0000_i1026" type="#_x0000_t75" style="width:420.1pt;height:315.2pt">
            <v:imagedata r:id="rId10" o:title="Problem2"/>
          </v:shape>
        </w:pict>
      </w:r>
    </w:p>
    <w:p w:rsidR="00CC6BE8" w:rsidRPr="006A5741" w:rsidRDefault="00CC6BE8" w:rsidP="006A5741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Fig</w:t>
      </w:r>
      <w:r w:rsidR="004061A7">
        <w:rPr>
          <w:rFonts w:ascii="Arial" w:hAnsi="Arial" w:cs="Arial"/>
          <w:sz w:val="20"/>
          <w:szCs w:val="20"/>
        </w:rPr>
        <w:t>2</w:t>
      </w:r>
      <w:r>
        <w:rPr>
          <w:rFonts w:ascii="Arial" w:hAnsi="Arial" w:cs="Arial"/>
          <w:sz w:val="20"/>
          <w:szCs w:val="20"/>
        </w:rPr>
        <w:t>: Plot</w:t>
      </w:r>
    </w:p>
    <w:sectPr w:rsidR="00CC6BE8" w:rsidRPr="006A5741" w:rsidSect="004E26C3">
      <w:footerReference w:type="default" r:id="rId11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1306" w:rsidRDefault="00EB1306" w:rsidP="009539BF">
      <w:pPr>
        <w:spacing w:after="0" w:line="240" w:lineRule="auto"/>
      </w:pPr>
      <w:r>
        <w:separator/>
      </w:r>
    </w:p>
  </w:endnote>
  <w:endnote w:type="continuationSeparator" w:id="0">
    <w:p w:rsidR="00EB1306" w:rsidRDefault="00EB1306" w:rsidP="009539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3442072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27013" w:rsidRDefault="00E2701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82B1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E27013" w:rsidRDefault="00E2701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1306" w:rsidRDefault="00EB1306" w:rsidP="009539BF">
      <w:pPr>
        <w:spacing w:after="0" w:line="240" w:lineRule="auto"/>
      </w:pPr>
      <w:r>
        <w:separator/>
      </w:r>
    </w:p>
  </w:footnote>
  <w:footnote w:type="continuationSeparator" w:id="0">
    <w:p w:rsidR="00EB1306" w:rsidRDefault="00EB1306" w:rsidP="009539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4C98"/>
    <w:rsid w:val="000272E3"/>
    <w:rsid w:val="00045007"/>
    <w:rsid w:val="000702CD"/>
    <w:rsid w:val="000C1697"/>
    <w:rsid w:val="000C335B"/>
    <w:rsid w:val="000C6485"/>
    <w:rsid w:val="000F086E"/>
    <w:rsid w:val="000F2596"/>
    <w:rsid w:val="000F43CC"/>
    <w:rsid w:val="00162B92"/>
    <w:rsid w:val="001643AD"/>
    <w:rsid w:val="00185CBC"/>
    <w:rsid w:val="00196D4B"/>
    <w:rsid w:val="001D7952"/>
    <w:rsid w:val="0021387B"/>
    <w:rsid w:val="0021457A"/>
    <w:rsid w:val="00250990"/>
    <w:rsid w:val="00264317"/>
    <w:rsid w:val="00265908"/>
    <w:rsid w:val="002B3338"/>
    <w:rsid w:val="002D6050"/>
    <w:rsid w:val="002D7ADD"/>
    <w:rsid w:val="0031310A"/>
    <w:rsid w:val="00322E55"/>
    <w:rsid w:val="003277FD"/>
    <w:rsid w:val="003735F4"/>
    <w:rsid w:val="003B1048"/>
    <w:rsid w:val="003E2B46"/>
    <w:rsid w:val="004061A7"/>
    <w:rsid w:val="00462F22"/>
    <w:rsid w:val="004E1CB8"/>
    <w:rsid w:val="004E26C3"/>
    <w:rsid w:val="004F1A00"/>
    <w:rsid w:val="00505AA8"/>
    <w:rsid w:val="00511415"/>
    <w:rsid w:val="00516B77"/>
    <w:rsid w:val="00520A20"/>
    <w:rsid w:val="00555760"/>
    <w:rsid w:val="00594410"/>
    <w:rsid w:val="005A7F4D"/>
    <w:rsid w:val="005B3A86"/>
    <w:rsid w:val="005D7A7D"/>
    <w:rsid w:val="00606D65"/>
    <w:rsid w:val="006A5741"/>
    <w:rsid w:val="006B2D3A"/>
    <w:rsid w:val="0070077C"/>
    <w:rsid w:val="007078F0"/>
    <w:rsid w:val="007374BF"/>
    <w:rsid w:val="0074398D"/>
    <w:rsid w:val="007A2E59"/>
    <w:rsid w:val="007A60E4"/>
    <w:rsid w:val="007B6CC2"/>
    <w:rsid w:val="00806091"/>
    <w:rsid w:val="00815E40"/>
    <w:rsid w:val="008455B8"/>
    <w:rsid w:val="008469B5"/>
    <w:rsid w:val="008618C7"/>
    <w:rsid w:val="008D3116"/>
    <w:rsid w:val="008F3DD7"/>
    <w:rsid w:val="00902FE5"/>
    <w:rsid w:val="00944C98"/>
    <w:rsid w:val="009539BF"/>
    <w:rsid w:val="009B4F29"/>
    <w:rsid w:val="009B5098"/>
    <w:rsid w:val="009C0795"/>
    <w:rsid w:val="009F3C36"/>
    <w:rsid w:val="00A0765C"/>
    <w:rsid w:val="00A473C7"/>
    <w:rsid w:val="00A50ABE"/>
    <w:rsid w:val="00A569BB"/>
    <w:rsid w:val="00A823BF"/>
    <w:rsid w:val="00A90737"/>
    <w:rsid w:val="00A966FE"/>
    <w:rsid w:val="00AB3F7B"/>
    <w:rsid w:val="00AE43C2"/>
    <w:rsid w:val="00B11708"/>
    <w:rsid w:val="00B22CEA"/>
    <w:rsid w:val="00B41D91"/>
    <w:rsid w:val="00C138F4"/>
    <w:rsid w:val="00C26174"/>
    <w:rsid w:val="00C3676C"/>
    <w:rsid w:val="00C76754"/>
    <w:rsid w:val="00CA2DD5"/>
    <w:rsid w:val="00CC6BE8"/>
    <w:rsid w:val="00CF103B"/>
    <w:rsid w:val="00D31C9B"/>
    <w:rsid w:val="00D82B1A"/>
    <w:rsid w:val="00D8336B"/>
    <w:rsid w:val="00DA0705"/>
    <w:rsid w:val="00E0674E"/>
    <w:rsid w:val="00E120AB"/>
    <w:rsid w:val="00E1477B"/>
    <w:rsid w:val="00E27013"/>
    <w:rsid w:val="00E40237"/>
    <w:rsid w:val="00E40780"/>
    <w:rsid w:val="00E86BD9"/>
    <w:rsid w:val="00EB1306"/>
    <w:rsid w:val="00ED29C5"/>
    <w:rsid w:val="00ED428D"/>
    <w:rsid w:val="00EE5079"/>
    <w:rsid w:val="00EF102D"/>
    <w:rsid w:val="00F128AC"/>
    <w:rsid w:val="00F3545B"/>
    <w:rsid w:val="00F63B20"/>
    <w:rsid w:val="00F86653"/>
    <w:rsid w:val="00FB0E77"/>
    <w:rsid w:val="00FC3774"/>
    <w:rsid w:val="00FE249B"/>
    <w:rsid w:val="00FF4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8F138B-DC26-4365-A8A7-97344CF7A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Pr>
      <w:color w:val="5A5A5A" w:themeColor="text1" w:themeTint="A5"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aps/>
    </w:rPr>
  </w:style>
  <w:style w:type="character" w:styleId="Strong">
    <w:name w:val="Strong"/>
    <w:basedOn w:val="DefaultParagraphFont"/>
    <w:uiPriority w:val="22"/>
    <w:qFormat/>
    <w:rPr>
      <w:b/>
      <w:b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00000" w:themeColor="text1"/>
      <w:shd w:val="clear" w:color="auto" w:fill="F2F2F2" w:themeFill="background1" w:themeFillShade="F2"/>
    </w:rPr>
  </w:style>
  <w:style w:type="character" w:styleId="SubtleReference">
    <w:name w:val="Subtle Reference"/>
    <w:basedOn w:val="DefaultParagraphFon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Pr>
      <w:b w:val="0"/>
      <w:bCs w:val="0"/>
      <w:smallCap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F102D"/>
    <w:rPr>
      <w:color w:val="808080"/>
    </w:rPr>
  </w:style>
  <w:style w:type="table" w:styleId="TableGrid">
    <w:name w:val="Table Grid"/>
    <w:basedOn w:val="TableNormal"/>
    <w:uiPriority w:val="39"/>
    <w:rsid w:val="007A2E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ath">
    <w:name w:val="Math"/>
    <w:basedOn w:val="Normal"/>
    <w:link w:val="MathChar"/>
    <w:qFormat/>
    <w:rsid w:val="00F86653"/>
    <w:pPr>
      <w:spacing w:after="0" w:line="240" w:lineRule="auto"/>
      <w:jc w:val="center"/>
    </w:pPr>
    <w:rPr>
      <w:rFonts w:ascii="Cambria Math" w:hAnsi="Cambria Math" w:cs="Arial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539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MathChar">
    <w:name w:val="Math Char"/>
    <w:basedOn w:val="DefaultParagraphFont"/>
    <w:link w:val="Math"/>
    <w:rsid w:val="00F86653"/>
    <w:rPr>
      <w:rFonts w:ascii="Cambria Math" w:hAnsi="Cambria Math" w:cs="Arial"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9539BF"/>
  </w:style>
  <w:style w:type="paragraph" w:styleId="Footer">
    <w:name w:val="footer"/>
    <w:basedOn w:val="Normal"/>
    <w:link w:val="FooterChar"/>
    <w:uiPriority w:val="99"/>
    <w:unhideWhenUsed/>
    <w:rsid w:val="009539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39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156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Report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8CAB3CE-3D23-4ABE-B649-9ED752F6F3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(blank).dotx</Template>
  <TotalTime>1455</TotalTime>
  <Pages>2</Pages>
  <Words>132</Words>
  <Characters>597</Characters>
  <Application>Microsoft Office Word</Application>
  <DocSecurity>0</DocSecurity>
  <Lines>25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keywords/>
  <cp:lastModifiedBy>USER</cp:lastModifiedBy>
  <cp:revision>85</cp:revision>
  <cp:lastPrinted>2016-03-13T05:38:00Z</cp:lastPrinted>
  <dcterms:created xsi:type="dcterms:W3CDTF">2016-01-20T09:46:00Z</dcterms:created>
  <dcterms:modified xsi:type="dcterms:W3CDTF">2016-04-03T14:00:00Z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